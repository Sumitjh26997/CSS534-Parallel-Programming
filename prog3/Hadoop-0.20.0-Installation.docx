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4867" w14:textId="65E20109" w:rsidR="007A2E1D" w:rsidRDefault="00CC3283" w:rsidP="00B4767E">
      <w:pPr>
        <w:outlineLvl w:val="0"/>
      </w:pPr>
      <w:r>
        <w:t>Hadoop – 0</w:t>
      </w:r>
      <w:r w:rsidR="007B2B3F">
        <w:t>.</w:t>
      </w:r>
      <w:r>
        <w:t>20</w:t>
      </w:r>
      <w:r w:rsidR="001D02C6">
        <w:t>.2</w:t>
      </w:r>
      <w:r w:rsidR="007B2B3F">
        <w:t xml:space="preserve"> Installation</w:t>
      </w:r>
    </w:p>
    <w:p w14:paraId="67BA5502" w14:textId="77777777" w:rsidR="007B2B3F" w:rsidRDefault="007B2B3F"/>
    <w:p w14:paraId="15FDA3EB" w14:textId="1B6EF7C8" w:rsidR="00F73A8C" w:rsidRDefault="009F2512" w:rsidP="00B4767E">
      <w:pPr>
        <w:outlineLvl w:val="0"/>
      </w:pPr>
      <w:r>
        <w:t>1. Copy</w:t>
      </w:r>
      <w:r w:rsidR="00F73A8C">
        <w:t xml:space="preserve"> from ~</w:t>
      </w:r>
      <w:r w:rsidR="003561AC">
        <w:t xml:space="preserve"> </w:t>
      </w:r>
      <w:r w:rsidR="00F73A8C">
        <w:t>css534 and installing the Hadoop executable:</w:t>
      </w:r>
    </w:p>
    <w:p w14:paraId="04502840" w14:textId="15D1B753" w:rsidR="00F73A8C" w:rsidRPr="00FF4171" w:rsidRDefault="00F73A8C" w:rsidP="00F73A8C">
      <w:pPr>
        <w:pStyle w:val="ListParagraph"/>
        <w:numPr>
          <w:ilvl w:val="0"/>
          <w:numId w:val="3"/>
        </w:numPr>
        <w:rPr>
          <w:rFonts w:ascii="Menlo Bold" w:hAnsi="Menlo Bold" w:cs="Menlo Bold"/>
          <w:sz w:val="18"/>
          <w:szCs w:val="18"/>
        </w:rPr>
      </w:pPr>
      <w:r w:rsidRPr="00FF4171">
        <w:rPr>
          <w:rFonts w:ascii="Menlo Bold" w:hAnsi="Menlo Bold" w:cs="Menlo Bold"/>
          <w:sz w:val="18"/>
          <w:szCs w:val="18"/>
        </w:rPr>
        <w:t>cp ~</w:t>
      </w:r>
      <w:r w:rsidR="00CC3283" w:rsidRPr="00FF4171">
        <w:rPr>
          <w:rFonts w:ascii="Menlo Bold" w:hAnsi="Menlo Bold" w:cs="Menlo Bold"/>
          <w:sz w:val="18"/>
          <w:szCs w:val="18"/>
        </w:rPr>
        <w:t>css534/hadoop.0.20</w:t>
      </w:r>
      <w:r w:rsidR="001D02C6" w:rsidRPr="00FF4171">
        <w:rPr>
          <w:rFonts w:ascii="Menlo Bold" w:hAnsi="Menlo Bold" w:cs="Menlo Bold"/>
          <w:sz w:val="18"/>
          <w:szCs w:val="18"/>
        </w:rPr>
        <w:t>.2</w:t>
      </w:r>
      <w:r w:rsidRPr="00FF4171">
        <w:rPr>
          <w:rFonts w:ascii="Menlo Bold" w:hAnsi="Menlo Bold" w:cs="Menlo Bold"/>
          <w:sz w:val="18"/>
          <w:szCs w:val="18"/>
        </w:rPr>
        <w:t>.tar</w:t>
      </w:r>
      <w:r w:rsidR="00E03254" w:rsidRPr="00FF4171">
        <w:rPr>
          <w:rFonts w:ascii="Menlo Bold" w:hAnsi="Menlo Bold" w:cs="Menlo Bold"/>
          <w:sz w:val="18"/>
          <w:szCs w:val="18"/>
        </w:rPr>
        <w:t>.gz</w:t>
      </w:r>
      <w:r w:rsidRPr="00FF4171">
        <w:rPr>
          <w:rFonts w:ascii="Menlo Bold" w:hAnsi="Menlo Bold" w:cs="Menlo Bold"/>
          <w:sz w:val="18"/>
          <w:szCs w:val="18"/>
        </w:rPr>
        <w:t xml:space="preserve"> ~</w:t>
      </w:r>
      <w:r w:rsidR="00E03254" w:rsidRPr="00FF4171">
        <w:rPr>
          <w:rFonts w:ascii="Menlo Bold" w:hAnsi="Menlo Bold" w:cs="Menlo Bold"/>
          <w:sz w:val="18"/>
          <w:szCs w:val="18"/>
        </w:rPr>
        <w:t>’</w:t>
      </w:r>
    </w:p>
    <w:p w14:paraId="2FD6CB90" w14:textId="30DAFA29" w:rsidR="00E03254" w:rsidRPr="00FF4171" w:rsidRDefault="00CC3283" w:rsidP="00F73A8C">
      <w:pPr>
        <w:pStyle w:val="ListParagraph"/>
        <w:numPr>
          <w:ilvl w:val="0"/>
          <w:numId w:val="3"/>
        </w:numPr>
        <w:rPr>
          <w:rFonts w:ascii="Menlo Bold" w:hAnsi="Menlo Bold" w:cs="Menlo Bold"/>
          <w:sz w:val="18"/>
          <w:szCs w:val="18"/>
        </w:rPr>
      </w:pPr>
      <w:proofErr w:type="spellStart"/>
      <w:r w:rsidRPr="00FF4171">
        <w:rPr>
          <w:rFonts w:ascii="Menlo Bold" w:hAnsi="Menlo Bold" w:cs="Menlo Bold"/>
          <w:sz w:val="18"/>
          <w:szCs w:val="18"/>
        </w:rPr>
        <w:t>gzip</w:t>
      </w:r>
      <w:proofErr w:type="spellEnd"/>
      <w:r w:rsidRPr="00FF4171">
        <w:rPr>
          <w:rFonts w:ascii="Menlo Bold" w:hAnsi="Menlo Bold" w:cs="Menlo Bold"/>
          <w:sz w:val="18"/>
          <w:szCs w:val="18"/>
        </w:rPr>
        <w:t xml:space="preserve"> –d hadoop_0.20</w:t>
      </w:r>
      <w:r w:rsidR="001D02C6" w:rsidRPr="00FF4171">
        <w:rPr>
          <w:rFonts w:ascii="Menlo Bold" w:hAnsi="Menlo Bold" w:cs="Menlo Bold"/>
          <w:sz w:val="18"/>
          <w:szCs w:val="18"/>
        </w:rPr>
        <w:t>.2</w:t>
      </w:r>
      <w:r w:rsidR="00E03254" w:rsidRPr="00FF4171">
        <w:rPr>
          <w:rFonts w:ascii="Menlo Bold" w:hAnsi="Menlo Bold" w:cs="Menlo Bold"/>
          <w:sz w:val="18"/>
          <w:szCs w:val="18"/>
        </w:rPr>
        <w:t>.tar.gz</w:t>
      </w:r>
    </w:p>
    <w:p w14:paraId="26A3549E" w14:textId="7564E9D8" w:rsidR="00F73A8C" w:rsidRPr="00FF4171" w:rsidRDefault="00CC3283" w:rsidP="00F73A8C">
      <w:pPr>
        <w:pStyle w:val="ListParagraph"/>
        <w:numPr>
          <w:ilvl w:val="0"/>
          <w:numId w:val="3"/>
        </w:numPr>
        <w:rPr>
          <w:rFonts w:ascii="Menlo Bold" w:hAnsi="Menlo Bold" w:cs="Menlo Bold"/>
          <w:sz w:val="18"/>
          <w:szCs w:val="18"/>
        </w:rPr>
      </w:pPr>
      <w:r w:rsidRPr="00FF4171">
        <w:rPr>
          <w:rFonts w:ascii="Menlo Bold" w:hAnsi="Menlo Bold" w:cs="Menlo Bold"/>
          <w:sz w:val="18"/>
          <w:szCs w:val="18"/>
        </w:rPr>
        <w:t>tar –</w:t>
      </w:r>
      <w:proofErr w:type="spellStart"/>
      <w:r w:rsidRPr="00FF4171">
        <w:rPr>
          <w:rFonts w:ascii="Menlo Bold" w:hAnsi="Menlo Bold" w:cs="Menlo Bold"/>
          <w:sz w:val="18"/>
          <w:szCs w:val="18"/>
        </w:rPr>
        <w:t>xvf</w:t>
      </w:r>
      <w:proofErr w:type="spellEnd"/>
      <w:r w:rsidRPr="00FF4171">
        <w:rPr>
          <w:rFonts w:ascii="Menlo Bold" w:hAnsi="Menlo Bold" w:cs="Menlo Bold"/>
          <w:sz w:val="18"/>
          <w:szCs w:val="18"/>
        </w:rPr>
        <w:t xml:space="preserve"> - &lt; hadoop_0.20</w:t>
      </w:r>
      <w:r w:rsidR="001D02C6" w:rsidRPr="00FF4171">
        <w:rPr>
          <w:rFonts w:ascii="Menlo Bold" w:hAnsi="Menlo Bold" w:cs="Menlo Bold"/>
          <w:sz w:val="18"/>
          <w:szCs w:val="18"/>
        </w:rPr>
        <w:t>.2</w:t>
      </w:r>
      <w:r w:rsidR="001A572A" w:rsidRPr="00FF4171">
        <w:rPr>
          <w:rFonts w:ascii="Menlo Bold" w:hAnsi="Menlo Bold" w:cs="Menlo Bold"/>
          <w:sz w:val="18"/>
          <w:szCs w:val="18"/>
        </w:rPr>
        <w:t>.tar</w:t>
      </w:r>
    </w:p>
    <w:p w14:paraId="1B220CC2" w14:textId="77777777" w:rsidR="00F73A8C" w:rsidRDefault="00F73A8C" w:rsidP="00F73A8C"/>
    <w:p w14:paraId="76FF4539" w14:textId="6DCA4545" w:rsidR="00DE7121" w:rsidRDefault="009F2512" w:rsidP="00B4767E">
      <w:pPr>
        <w:outlineLvl w:val="0"/>
      </w:pPr>
      <w:r>
        <w:t>2. Download</w:t>
      </w:r>
      <w:r w:rsidR="00DE7121">
        <w:t xml:space="preserve"> the Hadoop </w:t>
      </w:r>
      <w:r w:rsidR="001D02C6">
        <w:t xml:space="preserve">0.20.2 </w:t>
      </w:r>
      <w:r w:rsidR="00DE7121">
        <w:t>user manual:</w:t>
      </w:r>
    </w:p>
    <w:p w14:paraId="0794085F" w14:textId="6D804AD1" w:rsidR="001C7CE4" w:rsidRDefault="001C7CE4" w:rsidP="001C7CE4">
      <w:pPr>
        <w:ind w:left="360"/>
      </w:pPr>
      <w:r>
        <w:t xml:space="preserve">Let’s assume that you have installed your </w:t>
      </w:r>
      <w:proofErr w:type="spellStart"/>
      <w:r>
        <w:t>hadoop</w:t>
      </w:r>
      <w:proofErr w:type="spellEnd"/>
      <w:r>
        <w:t xml:space="preserve"> at /home/mickey/. Then,</w:t>
      </w:r>
    </w:p>
    <w:p w14:paraId="4E678677" w14:textId="6665157B" w:rsidR="001C7CE4" w:rsidRDefault="001C7CE4" w:rsidP="00DE7121">
      <w:pPr>
        <w:pStyle w:val="ListParagraph"/>
        <w:numPr>
          <w:ilvl w:val="0"/>
          <w:numId w:val="2"/>
        </w:numPr>
      </w:pPr>
      <w:r>
        <w:t xml:space="preserve">Download files from </w:t>
      </w:r>
      <w:r w:rsidR="00AE4631">
        <w:t>cssmpi1h.uwb</w:t>
      </w:r>
      <w:r>
        <w:t xml:space="preserve">.edu:/home/mickey/hadoop-0.20.2/docs to your </w:t>
      </w:r>
      <w:proofErr w:type="spellStart"/>
      <w:r>
        <w:t>lapotop</w:t>
      </w:r>
      <w:proofErr w:type="spellEnd"/>
      <w:r>
        <w:t xml:space="preserve">/home computer, using WinSCP, </w:t>
      </w:r>
      <w:proofErr w:type="spellStart"/>
      <w:r>
        <w:t>Filezilla</w:t>
      </w:r>
      <w:proofErr w:type="spellEnd"/>
      <w:r>
        <w:t xml:space="preserve">, or </w:t>
      </w:r>
      <w:proofErr w:type="spellStart"/>
      <w:r>
        <w:t>scp</w:t>
      </w:r>
      <w:proofErr w:type="spellEnd"/>
      <w:r>
        <w:t>.</w:t>
      </w:r>
    </w:p>
    <w:p w14:paraId="69B8574D" w14:textId="526B969B" w:rsidR="001C7CE4" w:rsidRDefault="001C7CE4" w:rsidP="001C7CE4">
      <w:r>
        <w:tab/>
      </w:r>
      <w:proofErr w:type="spellStart"/>
      <w:r>
        <w:t>Scp</w:t>
      </w:r>
      <w:proofErr w:type="spellEnd"/>
      <w:r>
        <w:t xml:space="preserve"> example:</w:t>
      </w:r>
    </w:p>
    <w:p w14:paraId="047D88EF" w14:textId="4E5105B8" w:rsidR="001C7CE4" w:rsidRPr="001C7CE4" w:rsidRDefault="001C7CE4" w:rsidP="001C7CE4">
      <w:pPr>
        <w:rPr>
          <w:b/>
          <w:sz w:val="18"/>
          <w:szCs w:val="18"/>
        </w:rPr>
      </w:pPr>
      <w:r>
        <w:tab/>
      </w:r>
      <w:proofErr w:type="spellStart"/>
      <w:r w:rsidRPr="001C7CE4">
        <w:rPr>
          <w:rFonts w:ascii="Menlo Regular" w:hAnsi="Menlo Regular" w:cs="Menlo Regular"/>
          <w:b/>
          <w:color w:val="000000"/>
          <w:sz w:val="18"/>
          <w:szCs w:val="18"/>
        </w:rPr>
        <w:t>scp</w:t>
      </w:r>
      <w:proofErr w:type="spellEnd"/>
      <w:r w:rsidRPr="001C7CE4">
        <w:rPr>
          <w:rFonts w:ascii="Menlo Regular" w:hAnsi="Menlo Regular" w:cs="Menlo Regular"/>
          <w:b/>
          <w:color w:val="000000"/>
          <w:sz w:val="18"/>
          <w:szCs w:val="18"/>
        </w:rPr>
        <w:t xml:space="preserve"> -r mfukuda@</w:t>
      </w:r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cssmpi1h.uwb</w:t>
      </w:r>
      <w:r w:rsidRPr="001C7CE4">
        <w:rPr>
          <w:rFonts w:ascii="Menlo Regular" w:hAnsi="Menlo Regular" w:cs="Menlo Regular"/>
          <w:b/>
          <w:color w:val="000000"/>
          <w:sz w:val="18"/>
          <w:szCs w:val="18"/>
        </w:rPr>
        <w:t>.edu:/</w:t>
      </w:r>
      <w:r w:rsidR="003561AC">
        <w:rPr>
          <w:rFonts w:ascii="Menlo Regular" w:hAnsi="Menlo Regular" w:cs="Menlo Regular"/>
          <w:b/>
          <w:color w:val="000000"/>
          <w:sz w:val="18"/>
          <w:szCs w:val="18"/>
        </w:rPr>
        <w:t>home/NETID/</w:t>
      </w:r>
      <w:r w:rsidRPr="001C7CE4">
        <w:rPr>
          <w:rFonts w:ascii="Menlo Regular" w:hAnsi="Menlo Regular" w:cs="Menlo Regular"/>
          <w:b/>
          <w:color w:val="000000"/>
          <w:sz w:val="18"/>
          <w:szCs w:val="18"/>
        </w:rPr>
        <w:t>css534/hadoop-0.20.2/</w:t>
      </w:r>
      <w:proofErr w:type="gramStart"/>
      <w:r w:rsidRPr="001C7CE4">
        <w:rPr>
          <w:rFonts w:ascii="Menlo Regular" w:hAnsi="Menlo Regular" w:cs="Menlo Regular"/>
          <w:b/>
          <w:color w:val="000000"/>
          <w:sz w:val="18"/>
          <w:szCs w:val="18"/>
        </w:rPr>
        <w:t>docs .</w:t>
      </w:r>
      <w:proofErr w:type="gramEnd"/>
    </w:p>
    <w:p w14:paraId="2E763D67" w14:textId="16C1EC2E" w:rsidR="001C7CE4" w:rsidRDefault="001C7CE4" w:rsidP="00DE7121">
      <w:pPr>
        <w:pStyle w:val="ListParagraph"/>
        <w:numPr>
          <w:ilvl w:val="0"/>
          <w:numId w:val="2"/>
        </w:numPr>
      </w:pPr>
      <w:r>
        <w:t>Open your local docs/ folder and click index.html</w:t>
      </w:r>
      <w:r w:rsidR="0037554A">
        <w:t>, or specify this index.html file in your browser’s URL:</w:t>
      </w:r>
    </w:p>
    <w:p w14:paraId="288E650C" w14:textId="13267A97" w:rsidR="0037554A" w:rsidRDefault="0037554A" w:rsidP="0037554A">
      <w:r>
        <w:tab/>
        <w:t>Browser example:</w:t>
      </w:r>
    </w:p>
    <w:p w14:paraId="4639A56F" w14:textId="44E734AA" w:rsidR="0037554A" w:rsidRPr="0037554A" w:rsidRDefault="0037554A" w:rsidP="0037554A">
      <w:pPr>
        <w:rPr>
          <w:rFonts w:ascii="Menlo Regular" w:hAnsi="Menlo Regular" w:cs="Menlo Regular"/>
          <w:b/>
          <w:sz w:val="18"/>
          <w:szCs w:val="18"/>
        </w:rPr>
      </w:pPr>
      <w:r>
        <w:tab/>
      </w:r>
      <w:r w:rsidRPr="0037554A">
        <w:rPr>
          <w:rFonts w:ascii="Menlo Regular" w:hAnsi="Menlo Regular" w:cs="Menlo Regular"/>
          <w:b/>
          <w:sz w:val="18"/>
          <w:szCs w:val="18"/>
        </w:rPr>
        <w:t>file:///Users/munehiro/Desktop/docs/index.html</w:t>
      </w:r>
    </w:p>
    <w:p w14:paraId="79AC0738" w14:textId="77777777" w:rsidR="00DE7121" w:rsidRDefault="00DE7121" w:rsidP="00DE7121"/>
    <w:p w14:paraId="35D9BE38" w14:textId="54CE9407" w:rsidR="00614E6F" w:rsidRDefault="009F2512" w:rsidP="00B4767E">
      <w:pPr>
        <w:outlineLvl w:val="0"/>
      </w:pPr>
      <w:r>
        <w:t xml:space="preserve">3. Update </w:t>
      </w:r>
      <w:r w:rsidR="00614E6F">
        <w:t xml:space="preserve">your </w:t>
      </w:r>
      <w:r>
        <w:t>.</w:t>
      </w:r>
      <w:proofErr w:type="spellStart"/>
      <w:r>
        <w:t>bash_profile</w:t>
      </w:r>
      <w:proofErr w:type="spellEnd"/>
      <w:r w:rsidR="00727A37">
        <w:t>.</w:t>
      </w:r>
    </w:p>
    <w:p w14:paraId="3B9157CD" w14:textId="2470B7BD" w:rsidR="00614E6F" w:rsidRPr="001A5014" w:rsidRDefault="00614E6F" w:rsidP="00614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1A5014">
        <w:rPr>
          <w:rFonts w:ascii="Menlo Regular" w:hAnsi="Menlo Regular" w:cs="Menlo Regular"/>
          <w:b/>
          <w:color w:val="63618E"/>
          <w:sz w:val="18"/>
          <w:szCs w:val="18"/>
        </w:rPr>
        <w:t>export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r w:rsidRPr="001A5014">
        <w:rPr>
          <w:rFonts w:ascii="Menlo Regular" w:hAnsi="Menlo Regular" w:cs="Menlo Regular"/>
          <w:b/>
          <w:color w:val="B75E16"/>
          <w:sz w:val="18"/>
          <w:szCs w:val="18"/>
        </w:rPr>
        <w:t>HADOOP_HOME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=$</w:t>
      </w:r>
      <w:r w:rsidRPr="001A5014">
        <w:rPr>
          <w:rFonts w:ascii="Menlo Regular" w:hAnsi="Menlo Regular" w:cs="Menlo Regular"/>
          <w:b/>
          <w:color w:val="B75E16"/>
          <w:sz w:val="18"/>
          <w:szCs w:val="18"/>
        </w:rPr>
        <w:t>HOME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/hadoop-0.20.2</w:t>
      </w:r>
    </w:p>
    <w:p w14:paraId="51E21808" w14:textId="77777777" w:rsidR="00614E6F" w:rsidRPr="001A5014" w:rsidRDefault="00614E6F" w:rsidP="00614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1A5014">
        <w:rPr>
          <w:rFonts w:ascii="Menlo Regular" w:hAnsi="Menlo Regular" w:cs="Menlo Regular"/>
          <w:b/>
          <w:color w:val="63618E"/>
          <w:sz w:val="18"/>
          <w:szCs w:val="18"/>
        </w:rPr>
        <w:t>export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r w:rsidRPr="001A5014">
        <w:rPr>
          <w:rFonts w:ascii="Menlo Regular" w:hAnsi="Menlo Regular" w:cs="Menlo Regular"/>
          <w:b/>
          <w:color w:val="B75E16"/>
          <w:sz w:val="18"/>
          <w:szCs w:val="18"/>
        </w:rPr>
        <w:t>HADOOP_VERSION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=0.20.2</w:t>
      </w:r>
    </w:p>
    <w:p w14:paraId="69C0CC76" w14:textId="77777777" w:rsidR="00614E6F" w:rsidRPr="001A5014" w:rsidRDefault="00614E6F" w:rsidP="00614E6F">
      <w:pPr>
        <w:rPr>
          <w:b/>
          <w:sz w:val="18"/>
          <w:szCs w:val="18"/>
        </w:rPr>
      </w:pPr>
      <w:r w:rsidRPr="001A5014">
        <w:rPr>
          <w:rFonts w:ascii="Menlo Regular" w:hAnsi="Menlo Regular" w:cs="Menlo Regular"/>
          <w:b/>
          <w:color w:val="63618E"/>
          <w:sz w:val="18"/>
          <w:szCs w:val="18"/>
        </w:rPr>
        <w:tab/>
        <w:t>export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r w:rsidRPr="001A5014">
        <w:rPr>
          <w:rFonts w:ascii="Menlo Regular" w:hAnsi="Menlo Regular" w:cs="Menlo Regular"/>
          <w:b/>
          <w:color w:val="B75E16"/>
          <w:sz w:val="18"/>
          <w:szCs w:val="18"/>
        </w:rPr>
        <w:t>PATH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=$</w:t>
      </w:r>
      <w:proofErr w:type="gramStart"/>
      <w:r w:rsidRPr="001A5014">
        <w:rPr>
          <w:rFonts w:ascii="Menlo Regular" w:hAnsi="Menlo Regular" w:cs="Menlo Regular"/>
          <w:b/>
          <w:color w:val="B75E16"/>
          <w:sz w:val="18"/>
          <w:szCs w:val="18"/>
        </w:rPr>
        <w:t>PATH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:$</w:t>
      </w:r>
      <w:proofErr w:type="gramEnd"/>
      <w:r w:rsidRPr="001A5014">
        <w:rPr>
          <w:rFonts w:ascii="Menlo Regular" w:hAnsi="Menlo Regular" w:cs="Menlo Regular"/>
          <w:b/>
          <w:color w:val="B75E16"/>
          <w:sz w:val="18"/>
          <w:szCs w:val="18"/>
        </w:rPr>
        <w:t>HADOOP_HOME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/bin</w:t>
      </w:r>
    </w:p>
    <w:p w14:paraId="0465E75D" w14:textId="7D632BFA" w:rsidR="009F2512" w:rsidRDefault="009F2512" w:rsidP="00DE7121"/>
    <w:p w14:paraId="1345A494" w14:textId="1411B22D" w:rsidR="00614E6F" w:rsidRDefault="00614E6F" w:rsidP="00B4767E">
      <w:pPr>
        <w:outlineLvl w:val="0"/>
      </w:pPr>
      <w:r>
        <w:t>4. Make directories</w:t>
      </w:r>
      <w:r w:rsidR="00727A37">
        <w:t>.</w:t>
      </w:r>
    </w:p>
    <w:p w14:paraId="19B17B4E" w14:textId="6FF4534C" w:rsidR="002531D6" w:rsidRDefault="002531D6" w:rsidP="002531D6">
      <w:pPr>
        <w:pStyle w:val="ListParagraph"/>
        <w:numPr>
          <w:ilvl w:val="0"/>
          <w:numId w:val="6"/>
        </w:numPr>
      </w:pPr>
      <w:r>
        <w:t>Under ~/hadoop-0.20.2/</w:t>
      </w:r>
    </w:p>
    <w:p w14:paraId="6AC9C39B" w14:textId="11EB335E" w:rsidR="002531D6" w:rsidRPr="001A5014" w:rsidRDefault="002531D6" w:rsidP="002531D6">
      <w:pPr>
        <w:rPr>
          <w:rFonts w:ascii="Menlo Bold" w:hAnsi="Menlo Bold" w:cs="Menlo Bold"/>
          <w:sz w:val="18"/>
          <w:szCs w:val="18"/>
        </w:rPr>
      </w:pPr>
      <w:r>
        <w:tab/>
      </w:r>
      <w:proofErr w:type="spellStart"/>
      <w:r w:rsidRPr="001A5014">
        <w:rPr>
          <w:rFonts w:ascii="Menlo Bold" w:hAnsi="Menlo Bold" w:cs="Menlo Bold"/>
          <w:sz w:val="18"/>
          <w:szCs w:val="18"/>
        </w:rPr>
        <w:t>mkdir</w:t>
      </w:r>
      <w:proofErr w:type="spellEnd"/>
      <w:r w:rsidRPr="001A5014">
        <w:rPr>
          <w:rFonts w:ascii="Menlo Bold" w:hAnsi="Menlo Bold" w:cs="Menlo Bold"/>
          <w:sz w:val="18"/>
          <w:szCs w:val="18"/>
        </w:rPr>
        <w:t xml:space="preserve"> input</w:t>
      </w:r>
    </w:p>
    <w:p w14:paraId="6B33BF5B" w14:textId="316267B9" w:rsidR="002531D6" w:rsidRPr="001A5014" w:rsidRDefault="002531D6" w:rsidP="002531D6">
      <w:pPr>
        <w:rPr>
          <w:rFonts w:ascii="Menlo Bold" w:hAnsi="Menlo Bold" w:cs="Menlo Bold"/>
          <w:sz w:val="18"/>
          <w:szCs w:val="18"/>
        </w:rPr>
      </w:pPr>
      <w:r w:rsidRPr="001A5014">
        <w:rPr>
          <w:rFonts w:ascii="Menlo Bold" w:hAnsi="Menlo Bold" w:cs="Menlo Bold"/>
          <w:sz w:val="18"/>
          <w:szCs w:val="18"/>
        </w:rPr>
        <w:tab/>
      </w:r>
      <w:proofErr w:type="spellStart"/>
      <w:r w:rsidRPr="001A5014">
        <w:rPr>
          <w:rFonts w:ascii="Menlo Bold" w:hAnsi="Menlo Bold" w:cs="Menlo Bold"/>
          <w:sz w:val="18"/>
          <w:szCs w:val="18"/>
        </w:rPr>
        <w:t>mkdir</w:t>
      </w:r>
      <w:proofErr w:type="spellEnd"/>
      <w:r w:rsidRPr="001A5014">
        <w:rPr>
          <w:rFonts w:ascii="Menlo Bold" w:hAnsi="Menlo Bold" w:cs="Menlo Bold"/>
          <w:sz w:val="18"/>
          <w:szCs w:val="18"/>
        </w:rPr>
        <w:t xml:space="preserve"> </w:t>
      </w:r>
      <w:proofErr w:type="spellStart"/>
      <w:r w:rsidRPr="001A5014">
        <w:rPr>
          <w:rFonts w:ascii="Menlo Bold" w:hAnsi="Menlo Bold" w:cs="Menlo Bold"/>
          <w:sz w:val="18"/>
          <w:szCs w:val="18"/>
        </w:rPr>
        <w:t>dfs</w:t>
      </w:r>
      <w:proofErr w:type="spellEnd"/>
    </w:p>
    <w:p w14:paraId="45A803D8" w14:textId="4485AD1D" w:rsidR="002531D6" w:rsidRPr="001A5014" w:rsidRDefault="002531D6" w:rsidP="002531D6">
      <w:pPr>
        <w:rPr>
          <w:rFonts w:ascii="Menlo Bold" w:hAnsi="Menlo Bold" w:cs="Menlo Bold"/>
          <w:sz w:val="18"/>
          <w:szCs w:val="18"/>
        </w:rPr>
      </w:pPr>
      <w:r w:rsidRPr="001A5014">
        <w:rPr>
          <w:rFonts w:ascii="Menlo Bold" w:hAnsi="Menlo Bold" w:cs="Menlo Bold"/>
          <w:sz w:val="18"/>
          <w:szCs w:val="18"/>
        </w:rPr>
        <w:tab/>
      </w:r>
      <w:proofErr w:type="spellStart"/>
      <w:r w:rsidRPr="001A5014">
        <w:rPr>
          <w:rFonts w:ascii="Menlo Bold" w:hAnsi="Menlo Bold" w:cs="Menlo Bold"/>
          <w:sz w:val="18"/>
          <w:szCs w:val="18"/>
        </w:rPr>
        <w:t>mkdir</w:t>
      </w:r>
      <w:proofErr w:type="spellEnd"/>
      <w:r w:rsidRPr="001A5014">
        <w:rPr>
          <w:rFonts w:ascii="Menlo Bold" w:hAnsi="Menlo Bold" w:cs="Menlo Bold"/>
          <w:sz w:val="18"/>
          <w:szCs w:val="18"/>
        </w:rPr>
        <w:t xml:space="preserve"> </w:t>
      </w:r>
      <w:proofErr w:type="spellStart"/>
      <w:r w:rsidRPr="001A5014">
        <w:rPr>
          <w:rFonts w:ascii="Menlo Bold" w:hAnsi="Menlo Bold" w:cs="Menlo Bold"/>
          <w:sz w:val="18"/>
          <w:szCs w:val="18"/>
        </w:rPr>
        <w:t>dfs</w:t>
      </w:r>
      <w:proofErr w:type="spellEnd"/>
      <w:r w:rsidRPr="001A5014">
        <w:rPr>
          <w:rFonts w:ascii="Menlo Bold" w:hAnsi="Menlo Bold" w:cs="Menlo Bold"/>
          <w:sz w:val="18"/>
          <w:szCs w:val="18"/>
        </w:rPr>
        <w:t>/</w:t>
      </w:r>
      <w:proofErr w:type="spellStart"/>
      <w:r w:rsidRPr="001A5014">
        <w:rPr>
          <w:rFonts w:ascii="Menlo Bold" w:hAnsi="Menlo Bold" w:cs="Menlo Bold"/>
          <w:sz w:val="18"/>
          <w:szCs w:val="18"/>
        </w:rPr>
        <w:t>namedir</w:t>
      </w:r>
      <w:proofErr w:type="spellEnd"/>
    </w:p>
    <w:p w14:paraId="409837BA" w14:textId="69792240" w:rsidR="002531D6" w:rsidRPr="001A5014" w:rsidRDefault="002531D6" w:rsidP="002531D6">
      <w:pPr>
        <w:rPr>
          <w:rFonts w:ascii="Menlo Bold" w:hAnsi="Menlo Bold" w:cs="Menlo Bold"/>
          <w:sz w:val="18"/>
          <w:szCs w:val="18"/>
        </w:rPr>
      </w:pPr>
      <w:r w:rsidRPr="001A5014">
        <w:rPr>
          <w:rFonts w:ascii="Menlo Bold" w:hAnsi="Menlo Bold" w:cs="Menlo Bold"/>
          <w:sz w:val="18"/>
          <w:szCs w:val="18"/>
        </w:rPr>
        <w:tab/>
      </w:r>
      <w:proofErr w:type="spellStart"/>
      <w:r w:rsidRPr="001A5014">
        <w:rPr>
          <w:rFonts w:ascii="Menlo Bold" w:hAnsi="Menlo Bold" w:cs="Menlo Bold"/>
          <w:sz w:val="18"/>
          <w:szCs w:val="18"/>
        </w:rPr>
        <w:t>mkdir</w:t>
      </w:r>
      <w:proofErr w:type="spellEnd"/>
      <w:r w:rsidRPr="001A5014">
        <w:rPr>
          <w:rFonts w:ascii="Menlo Bold" w:hAnsi="Menlo Bold" w:cs="Menlo Bold"/>
          <w:sz w:val="18"/>
          <w:szCs w:val="18"/>
        </w:rPr>
        <w:t xml:space="preserve"> </w:t>
      </w:r>
      <w:proofErr w:type="spellStart"/>
      <w:r w:rsidRPr="001A5014">
        <w:rPr>
          <w:rFonts w:ascii="Menlo Bold" w:hAnsi="Menlo Bold" w:cs="Menlo Bold"/>
          <w:sz w:val="18"/>
          <w:szCs w:val="18"/>
        </w:rPr>
        <w:t>dfs</w:t>
      </w:r>
      <w:proofErr w:type="spellEnd"/>
      <w:r w:rsidRPr="001A5014">
        <w:rPr>
          <w:rFonts w:ascii="Menlo Bold" w:hAnsi="Menlo Bold" w:cs="Menlo Bold"/>
          <w:sz w:val="18"/>
          <w:szCs w:val="18"/>
        </w:rPr>
        <w:t>/</w:t>
      </w:r>
      <w:proofErr w:type="spellStart"/>
      <w:r w:rsidRPr="001A5014">
        <w:rPr>
          <w:rFonts w:ascii="Menlo Bold" w:hAnsi="Menlo Bold" w:cs="Menlo Bold"/>
          <w:sz w:val="18"/>
          <w:szCs w:val="18"/>
        </w:rPr>
        <w:t>namesecon</w:t>
      </w:r>
      <w:r w:rsidR="00A10A22" w:rsidRPr="001A5014">
        <w:rPr>
          <w:rFonts w:ascii="Menlo Bold" w:hAnsi="Menlo Bold" w:cs="Menlo Bold"/>
          <w:sz w:val="18"/>
          <w:szCs w:val="18"/>
        </w:rPr>
        <w:t>d</w:t>
      </w:r>
      <w:r w:rsidRPr="001A5014">
        <w:rPr>
          <w:rFonts w:ascii="Menlo Bold" w:hAnsi="Menlo Bold" w:cs="Menlo Bold"/>
          <w:sz w:val="18"/>
          <w:szCs w:val="18"/>
        </w:rPr>
        <w:t>ary</w:t>
      </w:r>
      <w:proofErr w:type="spellEnd"/>
    </w:p>
    <w:p w14:paraId="647D431A" w14:textId="6DDF268D" w:rsidR="002531D6" w:rsidRPr="001A5014" w:rsidRDefault="002531D6" w:rsidP="002531D6">
      <w:pPr>
        <w:rPr>
          <w:rFonts w:ascii="Menlo Bold" w:hAnsi="Menlo Bold" w:cs="Menlo Bold"/>
          <w:sz w:val="18"/>
          <w:szCs w:val="18"/>
        </w:rPr>
      </w:pPr>
      <w:r w:rsidRPr="001A5014">
        <w:rPr>
          <w:rFonts w:ascii="Menlo Bold" w:hAnsi="Menlo Bold" w:cs="Menlo Bold"/>
          <w:sz w:val="18"/>
          <w:szCs w:val="18"/>
        </w:rPr>
        <w:tab/>
      </w:r>
      <w:proofErr w:type="spellStart"/>
      <w:r w:rsidRPr="001A5014">
        <w:rPr>
          <w:rFonts w:ascii="Menlo Bold" w:hAnsi="Menlo Bold" w:cs="Menlo Bold"/>
          <w:sz w:val="18"/>
          <w:szCs w:val="18"/>
        </w:rPr>
        <w:t>mkdir</w:t>
      </w:r>
      <w:proofErr w:type="spellEnd"/>
      <w:r w:rsidRPr="001A5014">
        <w:rPr>
          <w:rFonts w:ascii="Menlo Bold" w:hAnsi="Menlo Bold" w:cs="Menlo Bold"/>
          <w:sz w:val="18"/>
          <w:szCs w:val="18"/>
        </w:rPr>
        <w:t xml:space="preserve"> </w:t>
      </w:r>
      <w:proofErr w:type="spellStart"/>
      <w:r w:rsidRPr="001A5014">
        <w:rPr>
          <w:rFonts w:ascii="Menlo Bold" w:hAnsi="Menlo Bold" w:cs="Menlo Bold"/>
          <w:sz w:val="18"/>
          <w:szCs w:val="18"/>
        </w:rPr>
        <w:t>mapred</w:t>
      </w:r>
      <w:proofErr w:type="spellEnd"/>
    </w:p>
    <w:p w14:paraId="664C8C83" w14:textId="651BAD0A" w:rsidR="002531D6" w:rsidRPr="001A5014" w:rsidRDefault="002531D6" w:rsidP="00A10A22">
      <w:pPr>
        <w:rPr>
          <w:rFonts w:ascii="Menlo Bold" w:hAnsi="Menlo Bold" w:cs="Menlo Bold"/>
          <w:sz w:val="18"/>
          <w:szCs w:val="18"/>
        </w:rPr>
      </w:pPr>
      <w:r w:rsidRPr="001A5014">
        <w:rPr>
          <w:rFonts w:ascii="Menlo Bold" w:hAnsi="Menlo Bold" w:cs="Menlo Bold"/>
          <w:sz w:val="18"/>
          <w:szCs w:val="18"/>
        </w:rPr>
        <w:tab/>
      </w:r>
      <w:proofErr w:type="spellStart"/>
      <w:r w:rsidRPr="001A5014">
        <w:rPr>
          <w:rFonts w:ascii="Menlo Bold" w:hAnsi="Menlo Bold" w:cs="Menlo Bold"/>
          <w:sz w:val="18"/>
          <w:szCs w:val="18"/>
        </w:rPr>
        <w:t>mkdir</w:t>
      </w:r>
      <w:proofErr w:type="spellEnd"/>
      <w:r w:rsidRPr="001A5014">
        <w:rPr>
          <w:rFonts w:ascii="Menlo Bold" w:hAnsi="Menlo Bold" w:cs="Menlo Bold"/>
          <w:sz w:val="18"/>
          <w:szCs w:val="18"/>
        </w:rPr>
        <w:t xml:space="preserve"> </w:t>
      </w:r>
      <w:proofErr w:type="spellStart"/>
      <w:r w:rsidRPr="001A5014">
        <w:rPr>
          <w:rFonts w:ascii="Menlo Bold" w:hAnsi="Menlo Bold" w:cs="Menlo Bold"/>
          <w:sz w:val="18"/>
          <w:szCs w:val="18"/>
        </w:rPr>
        <w:t>mapred</w:t>
      </w:r>
      <w:proofErr w:type="spellEnd"/>
      <w:r w:rsidRPr="001A5014">
        <w:rPr>
          <w:rFonts w:ascii="Menlo Bold" w:hAnsi="Menlo Bold" w:cs="Menlo Bold"/>
          <w:sz w:val="18"/>
          <w:szCs w:val="18"/>
        </w:rPr>
        <w:t>/system</w:t>
      </w:r>
    </w:p>
    <w:p w14:paraId="0E2E718A" w14:textId="77777777" w:rsidR="00614E6F" w:rsidRDefault="00614E6F" w:rsidP="00DE7121"/>
    <w:p w14:paraId="579DF996" w14:textId="05ED35D4" w:rsidR="00DE7121" w:rsidRDefault="005E69B7" w:rsidP="00B4767E">
      <w:pPr>
        <w:outlineLvl w:val="0"/>
      </w:pPr>
      <w:r>
        <w:t xml:space="preserve">5. </w:t>
      </w:r>
      <w:proofErr w:type="spellStart"/>
      <w:r>
        <w:t>Sett</w:t>
      </w:r>
      <w:proofErr w:type="spellEnd"/>
      <w:r w:rsidR="00BD3CD8">
        <w:t xml:space="preserve"> up</w:t>
      </w:r>
      <w:r w:rsidR="00A47068">
        <w:t xml:space="preserve"> configur</w:t>
      </w:r>
      <w:r w:rsidR="00C236D8">
        <w:t>ation files under ~/hadoop_0.20.2</w:t>
      </w:r>
      <w:r w:rsidR="00A47068">
        <w:t>/</w:t>
      </w:r>
      <w:r w:rsidR="00A10A22">
        <w:t>conf/</w:t>
      </w:r>
      <w:r w:rsidR="00727A37">
        <w:t>.</w:t>
      </w:r>
    </w:p>
    <w:p w14:paraId="5FABC37B" w14:textId="61B4CFC3" w:rsidR="00A47068" w:rsidRDefault="00A47068" w:rsidP="00A47068">
      <w:pPr>
        <w:pStyle w:val="ListParagraph"/>
        <w:numPr>
          <w:ilvl w:val="0"/>
          <w:numId w:val="4"/>
        </w:numPr>
      </w:pPr>
      <w:r>
        <w:t>hadoop-env.</w:t>
      </w:r>
      <w:r w:rsidR="00C37DE1">
        <w:t>s</w:t>
      </w:r>
      <w:r>
        <w:t>h</w:t>
      </w:r>
    </w:p>
    <w:p w14:paraId="48346678" w14:textId="5B7ECAE5" w:rsidR="00A47068" w:rsidRPr="00FF4171" w:rsidRDefault="00A47068" w:rsidP="00A4706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000000"/>
          <w:sz w:val="18"/>
          <w:szCs w:val="18"/>
        </w:rPr>
      </w:pPr>
      <w:r w:rsidRPr="00FF4171">
        <w:rPr>
          <w:rFonts w:ascii="Monaco" w:hAnsi="Monaco" w:cs="Monaco"/>
          <w:b/>
          <w:color w:val="400BD9"/>
          <w:sz w:val="18"/>
          <w:szCs w:val="18"/>
        </w:rPr>
        <w:t>export</w:t>
      </w:r>
      <w:r w:rsidRPr="00FF4171">
        <w:rPr>
          <w:rFonts w:ascii="Monaco" w:hAnsi="Monaco" w:cs="Monaco"/>
          <w:b/>
          <w:color w:val="000000"/>
          <w:sz w:val="18"/>
          <w:szCs w:val="18"/>
        </w:rPr>
        <w:t xml:space="preserve"> </w:t>
      </w:r>
      <w:r w:rsidRPr="00FF4171">
        <w:rPr>
          <w:rFonts w:ascii="Monaco" w:hAnsi="Monaco" w:cs="Monaco"/>
          <w:b/>
          <w:color w:val="9FA01C"/>
          <w:sz w:val="18"/>
          <w:szCs w:val="18"/>
        </w:rPr>
        <w:t>JAVA_HOME</w:t>
      </w:r>
      <w:r w:rsidR="009F2512" w:rsidRPr="00FF4171">
        <w:rPr>
          <w:rFonts w:ascii="Monaco" w:hAnsi="Monaco" w:cs="Monaco"/>
          <w:b/>
          <w:color w:val="000000"/>
          <w:sz w:val="18"/>
          <w:szCs w:val="18"/>
        </w:rPr>
        <w:t>=/</w:t>
      </w:r>
      <w:proofErr w:type="spellStart"/>
      <w:r w:rsidR="009F2512" w:rsidRPr="00FF4171">
        <w:rPr>
          <w:rFonts w:ascii="Monaco" w:hAnsi="Monaco" w:cs="Monaco"/>
          <w:b/>
          <w:color w:val="000000"/>
          <w:sz w:val="18"/>
          <w:szCs w:val="18"/>
        </w:rPr>
        <w:t>usr</w:t>
      </w:r>
      <w:proofErr w:type="spellEnd"/>
      <w:r w:rsidR="009F2512" w:rsidRPr="00FF4171">
        <w:rPr>
          <w:rFonts w:ascii="Monaco" w:hAnsi="Monaco" w:cs="Monaco"/>
          <w:b/>
          <w:color w:val="000000"/>
          <w:sz w:val="18"/>
          <w:szCs w:val="18"/>
        </w:rPr>
        <w:t>/</w:t>
      </w:r>
    </w:p>
    <w:p w14:paraId="6353CE84" w14:textId="77777777" w:rsidR="00A10A22" w:rsidRPr="001A5014" w:rsidRDefault="00A10A22" w:rsidP="00C37DE1">
      <w:pPr>
        <w:ind w:firstLine="720"/>
        <w:rPr>
          <w:b/>
          <w:sz w:val="18"/>
          <w:szCs w:val="18"/>
        </w:rPr>
      </w:pPr>
    </w:p>
    <w:p w14:paraId="1B62BF96" w14:textId="6BC11E0B" w:rsidR="00C37DE1" w:rsidRDefault="00C37DE1" w:rsidP="00C37DE1">
      <w:pPr>
        <w:ind w:firstLine="720"/>
      </w:pPr>
      <w:r>
        <w:t>Or, you can simply copy ~</w:t>
      </w:r>
      <w:r w:rsidR="00A10A22">
        <w:t>css534/hadoop_0.20.2/conf/</w:t>
      </w:r>
      <w:proofErr w:type="spellStart"/>
      <w:r w:rsidR="00A10A22">
        <w:t>hadoop-env.h</w:t>
      </w:r>
      <w:proofErr w:type="spellEnd"/>
      <w:r>
        <w:t xml:space="preserve"> to your directory:</w:t>
      </w:r>
    </w:p>
    <w:p w14:paraId="365CADAB" w14:textId="27BC3726" w:rsidR="00C37DE1" w:rsidRPr="00DB7057" w:rsidRDefault="00C37DE1" w:rsidP="00C37DE1">
      <w:pPr>
        <w:ind w:left="720"/>
        <w:rPr>
          <w:rFonts w:ascii="Menlo Regular" w:hAnsi="Menlo Regular" w:cs="Menlo Regular"/>
          <w:b/>
          <w:sz w:val="18"/>
          <w:szCs w:val="18"/>
        </w:rPr>
      </w:pPr>
      <w:r w:rsidRPr="00DB7057">
        <w:rPr>
          <w:rFonts w:ascii="Menlo Regular" w:hAnsi="Menlo Regular" w:cs="Menlo Regular"/>
          <w:b/>
          <w:sz w:val="18"/>
          <w:szCs w:val="18"/>
        </w:rPr>
        <w:t>cp</w:t>
      </w:r>
      <w:r w:rsidR="008A46F9">
        <w:rPr>
          <w:rFonts w:ascii="Menlo Regular" w:hAnsi="Menlo Regular" w:cs="Menlo Regular"/>
          <w:b/>
          <w:sz w:val="18"/>
          <w:szCs w:val="18"/>
        </w:rPr>
        <w:t xml:space="preserve"> </w:t>
      </w:r>
      <w:proofErr w:type="gramStart"/>
      <w:r w:rsidR="008A46F9">
        <w:rPr>
          <w:rFonts w:ascii="Menlo Regular" w:hAnsi="Menlo Regular" w:cs="Menlo Regular"/>
          <w:b/>
          <w:sz w:val="18"/>
          <w:szCs w:val="18"/>
        </w:rPr>
        <w:t>/home/</w:t>
      </w:r>
      <w:r w:rsidR="003561AC">
        <w:rPr>
          <w:rFonts w:ascii="Menlo Regular" w:hAnsi="Menlo Regular" w:cs="Menlo Regular"/>
          <w:b/>
          <w:sz w:val="18"/>
          <w:szCs w:val="18"/>
        </w:rPr>
        <w:t>NETID</w:t>
      </w:r>
      <w:r w:rsidR="00A10A22" w:rsidRPr="00DB7057">
        <w:rPr>
          <w:rFonts w:ascii="Menlo Regular" w:hAnsi="Menlo Regular" w:cs="Menlo Regular"/>
          <w:b/>
          <w:sz w:val="18"/>
          <w:szCs w:val="18"/>
        </w:rPr>
        <w:t>/css534/hadoop_0.20.2/conf/hadoop-env.sh  ~</w:t>
      </w:r>
      <w:proofErr w:type="gramEnd"/>
      <w:r w:rsidR="00A10A22" w:rsidRPr="00DB7057">
        <w:rPr>
          <w:rFonts w:ascii="Menlo Regular" w:hAnsi="Menlo Regular" w:cs="Menlo Regular"/>
          <w:b/>
          <w:sz w:val="18"/>
          <w:szCs w:val="18"/>
        </w:rPr>
        <w:t>/hadoop_0.20.2/conf</w:t>
      </w:r>
      <w:r w:rsidRPr="00DB7057">
        <w:rPr>
          <w:rFonts w:ascii="Menlo Regular" w:hAnsi="Menlo Regular" w:cs="Menlo Regular"/>
          <w:b/>
          <w:sz w:val="18"/>
          <w:szCs w:val="18"/>
        </w:rPr>
        <w:t>/hadoop-env.sh</w:t>
      </w:r>
    </w:p>
    <w:p w14:paraId="4800C034" w14:textId="77777777" w:rsidR="00A47068" w:rsidRDefault="00A47068" w:rsidP="00A47068">
      <w:pPr>
        <w:pStyle w:val="ListParagraph"/>
      </w:pPr>
    </w:p>
    <w:p w14:paraId="73A80865" w14:textId="22941D9E" w:rsidR="00FD0F19" w:rsidRDefault="00FD0F19" w:rsidP="00A47068">
      <w:pPr>
        <w:pStyle w:val="ListParagraph"/>
        <w:numPr>
          <w:ilvl w:val="0"/>
          <w:numId w:val="4"/>
        </w:numPr>
      </w:pPr>
      <w:r>
        <w:t>core-site.xml</w:t>
      </w:r>
    </w:p>
    <w:p w14:paraId="6FDA3E1D" w14:textId="00F6BE7D" w:rsidR="00FD0F19" w:rsidRPr="001A5014" w:rsidRDefault="00FD0F19" w:rsidP="00FD0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&lt;</w:t>
      </w:r>
      <w:r w:rsidRPr="001A5014">
        <w:rPr>
          <w:rFonts w:ascii="Menlo Regular" w:hAnsi="Menlo Regular" w:cs="Menlo Regular"/>
          <w:b/>
          <w:color w:val="4200FF"/>
          <w:sz w:val="18"/>
          <w:szCs w:val="18"/>
        </w:rPr>
        <w:t>configuration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228DDA65" w14:textId="77777777" w:rsidR="00FD0F19" w:rsidRPr="001A5014" w:rsidRDefault="00FD0F19" w:rsidP="00FD0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1A5014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370011E9" w14:textId="77777777" w:rsidR="00FD0F19" w:rsidRPr="001A5014" w:rsidRDefault="00FD0F19" w:rsidP="00FD0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1A5014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&gt;fs.default.name&lt;/</w:t>
      </w:r>
      <w:r w:rsidRPr="001A5014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8BBDA7C" w14:textId="7A9C8238" w:rsidR="00FD0F19" w:rsidRPr="001A5014" w:rsidRDefault="00FD0F19" w:rsidP="00FD0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1A5014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="005E69B7" w:rsidRPr="001A5014">
        <w:rPr>
          <w:rFonts w:ascii="Menlo Regular" w:hAnsi="Menlo Regular" w:cs="Menlo Regular"/>
          <w:b/>
          <w:color w:val="000000"/>
          <w:sz w:val="18"/>
          <w:szCs w:val="18"/>
        </w:rPr>
        <w:t>&gt;hdfs://cssmpi1</w:t>
      </w:r>
      <w:r w:rsidR="003561AC">
        <w:rPr>
          <w:rFonts w:ascii="Menlo Regular" w:hAnsi="Menlo Regular" w:cs="Menlo Regular"/>
          <w:b/>
          <w:color w:val="000000"/>
          <w:sz w:val="18"/>
          <w:szCs w:val="18"/>
        </w:rPr>
        <w:t>h</w:t>
      </w:r>
      <w:r w:rsidR="005E69B7" w:rsidRPr="001A5014">
        <w:rPr>
          <w:rFonts w:ascii="Menlo Regular" w:hAnsi="Menlo Regular" w:cs="Menlo Regular"/>
          <w:b/>
          <w:color w:val="000000"/>
          <w:sz w:val="18"/>
          <w:szCs w:val="18"/>
        </w:rPr>
        <w:t>.uwb.edu:xxxx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0&lt;/</w:t>
      </w:r>
      <w:r w:rsidRPr="001A5014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79B97B6B" w14:textId="77777777" w:rsidR="00FD0F19" w:rsidRPr="001A5014" w:rsidRDefault="00FD0F19" w:rsidP="00FD0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1A5014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&gt;true&lt;/</w:t>
      </w:r>
      <w:r w:rsidRPr="001A5014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5BC0B6CC" w14:textId="77777777" w:rsidR="00FD0F19" w:rsidRPr="001A5014" w:rsidRDefault="00FD0F19" w:rsidP="00FD0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1A5014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3FB90967" w14:textId="0B31A4ED" w:rsidR="00FD0F19" w:rsidRPr="001A5014" w:rsidRDefault="00FD0F19" w:rsidP="00FD0F19">
      <w:pPr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1A5014">
        <w:rPr>
          <w:rFonts w:ascii="Menlo Regular" w:hAnsi="Menlo Regular" w:cs="Menlo Regular"/>
          <w:b/>
          <w:color w:val="4200FF"/>
          <w:sz w:val="18"/>
          <w:szCs w:val="18"/>
        </w:rPr>
        <w:t>configuration</w:t>
      </w:r>
      <w:r w:rsidRPr="001A5014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655A793" w14:textId="185A57DA" w:rsidR="00FD0F19" w:rsidRDefault="00FD0F19" w:rsidP="00905C2A">
      <w:pPr>
        <w:ind w:left="720"/>
      </w:pPr>
      <w:r>
        <w:t>Please change xxxx0 into the first port # of your assigned port range. The professor’s port range is 28000 – 28010, so that it should be 28000</w:t>
      </w:r>
      <w:r w:rsidR="008A46F9">
        <w:t>.</w:t>
      </w:r>
    </w:p>
    <w:p w14:paraId="5CE90881" w14:textId="77777777" w:rsidR="008A46F9" w:rsidRDefault="008A46F9" w:rsidP="00FD0F19">
      <w:pPr>
        <w:ind w:left="1080"/>
      </w:pPr>
    </w:p>
    <w:p w14:paraId="36DE7746" w14:textId="77D828BA" w:rsidR="008A46F9" w:rsidRDefault="008A46F9" w:rsidP="00905C2A">
      <w:pPr>
        <w:ind w:left="720"/>
      </w:pPr>
      <w:r>
        <w:t>Or, you can simply copy ~css534/hadoop-0.20.2’s file to your directory:</w:t>
      </w:r>
    </w:p>
    <w:p w14:paraId="0F92842F" w14:textId="733E8B7A" w:rsidR="008A46F9" w:rsidRPr="00905C2A" w:rsidRDefault="008A46F9" w:rsidP="00905C2A">
      <w:pPr>
        <w:ind w:left="720"/>
        <w:rPr>
          <w:rFonts w:ascii="Menlo Bold" w:hAnsi="Menlo Bold" w:cs="Menlo Bold"/>
          <w:sz w:val="18"/>
          <w:szCs w:val="18"/>
        </w:rPr>
      </w:pPr>
      <w:r w:rsidRPr="00905C2A">
        <w:rPr>
          <w:rFonts w:ascii="Menlo Bold" w:hAnsi="Menlo Bold" w:cs="Menlo Bold"/>
          <w:sz w:val="18"/>
          <w:szCs w:val="18"/>
        </w:rPr>
        <w:t xml:space="preserve">cp </w:t>
      </w:r>
      <w:proofErr w:type="gramStart"/>
      <w:r w:rsidRPr="00905C2A">
        <w:rPr>
          <w:rFonts w:ascii="Menlo Bold" w:hAnsi="Menlo Bold" w:cs="Menlo Bold"/>
          <w:sz w:val="18"/>
          <w:szCs w:val="18"/>
        </w:rPr>
        <w:t>/home/</w:t>
      </w:r>
      <w:r w:rsidR="003561AC">
        <w:rPr>
          <w:rFonts w:ascii="Menlo Bold" w:hAnsi="Menlo Bold" w:cs="Menlo Bold"/>
          <w:sz w:val="18"/>
          <w:szCs w:val="18"/>
        </w:rPr>
        <w:t>NETID</w:t>
      </w:r>
      <w:r w:rsidRPr="00905C2A">
        <w:rPr>
          <w:rFonts w:ascii="Menlo Bold" w:hAnsi="Menlo Bold" w:cs="Menlo Bold"/>
          <w:sz w:val="18"/>
          <w:szCs w:val="18"/>
        </w:rPr>
        <w:t>/css534/hadoop_0.20.2/conf/core-sit</w:t>
      </w:r>
      <w:r w:rsidR="00905C2A" w:rsidRPr="00905C2A">
        <w:rPr>
          <w:rFonts w:ascii="Menlo Bold" w:hAnsi="Menlo Bold" w:cs="Menlo Bold"/>
          <w:sz w:val="18"/>
          <w:szCs w:val="18"/>
        </w:rPr>
        <w:t>e.xml  ~</w:t>
      </w:r>
      <w:proofErr w:type="gramEnd"/>
      <w:r w:rsidR="00905C2A" w:rsidRPr="00905C2A">
        <w:rPr>
          <w:rFonts w:ascii="Menlo Bold" w:hAnsi="Menlo Bold" w:cs="Menlo Bold"/>
          <w:sz w:val="18"/>
          <w:szCs w:val="18"/>
        </w:rPr>
        <w:t>/hadoop_</w:t>
      </w:r>
      <w:r w:rsidR="00AD42FD">
        <w:rPr>
          <w:rFonts w:ascii="Menlo Bold" w:hAnsi="Menlo Bold" w:cs="Menlo Bold"/>
          <w:sz w:val="18"/>
          <w:szCs w:val="18"/>
        </w:rPr>
        <w:t>0</w:t>
      </w:r>
      <w:r w:rsidR="00905C2A" w:rsidRPr="00905C2A">
        <w:rPr>
          <w:rFonts w:ascii="Menlo Bold" w:hAnsi="Menlo Bold" w:cs="Menlo Bold"/>
          <w:sz w:val="18"/>
          <w:szCs w:val="18"/>
        </w:rPr>
        <w:t>.</w:t>
      </w:r>
      <w:r w:rsidR="00AD42FD">
        <w:rPr>
          <w:rFonts w:ascii="Menlo Bold" w:hAnsi="Menlo Bold" w:cs="Menlo Bold"/>
          <w:sz w:val="18"/>
          <w:szCs w:val="18"/>
        </w:rPr>
        <w:t>20</w:t>
      </w:r>
      <w:r w:rsidR="00905C2A" w:rsidRPr="00905C2A">
        <w:rPr>
          <w:rFonts w:ascii="Menlo Bold" w:hAnsi="Menlo Bold" w:cs="Menlo Bold"/>
          <w:sz w:val="18"/>
          <w:szCs w:val="18"/>
        </w:rPr>
        <w:t>.</w:t>
      </w:r>
      <w:r w:rsidR="00AD42FD">
        <w:rPr>
          <w:rFonts w:ascii="Menlo Bold" w:hAnsi="Menlo Bold" w:cs="Menlo Bold"/>
          <w:sz w:val="18"/>
          <w:szCs w:val="18"/>
        </w:rPr>
        <w:t>2</w:t>
      </w:r>
      <w:r w:rsidR="00905C2A" w:rsidRPr="00905C2A">
        <w:rPr>
          <w:rFonts w:ascii="Menlo Bold" w:hAnsi="Menlo Bold" w:cs="Menlo Bold"/>
          <w:sz w:val="18"/>
          <w:szCs w:val="18"/>
        </w:rPr>
        <w:t>/conf</w:t>
      </w:r>
      <w:r w:rsidRPr="00905C2A">
        <w:rPr>
          <w:rFonts w:ascii="Menlo Bold" w:hAnsi="Menlo Bold" w:cs="Menlo Bold"/>
          <w:sz w:val="18"/>
          <w:szCs w:val="18"/>
        </w:rPr>
        <w:t>/core-site.xml</w:t>
      </w:r>
    </w:p>
    <w:p w14:paraId="02E5CB0E" w14:textId="066539F3" w:rsidR="008A46F9" w:rsidRDefault="008A46F9" w:rsidP="00905C2A">
      <w:pPr>
        <w:ind w:left="720"/>
      </w:pPr>
      <w:r>
        <w:t xml:space="preserve">However, please don’t forget to change the port number </w:t>
      </w:r>
      <w:r w:rsidR="00905C2A">
        <w:t>28000!</w:t>
      </w:r>
    </w:p>
    <w:p w14:paraId="72F8338C" w14:textId="77777777" w:rsidR="008A46F9" w:rsidRDefault="008A46F9" w:rsidP="00FD0F19">
      <w:pPr>
        <w:ind w:left="1080"/>
      </w:pPr>
    </w:p>
    <w:p w14:paraId="14F68081" w14:textId="77777777" w:rsidR="00FD0F19" w:rsidRDefault="00FD0F19" w:rsidP="00FD0F19">
      <w:pPr>
        <w:ind w:left="360"/>
      </w:pPr>
    </w:p>
    <w:p w14:paraId="610EB0C5" w14:textId="6E04AEF5" w:rsidR="00FD0F19" w:rsidRDefault="00FD0F19" w:rsidP="00A47068">
      <w:pPr>
        <w:pStyle w:val="ListParagraph"/>
        <w:numPr>
          <w:ilvl w:val="0"/>
          <w:numId w:val="4"/>
        </w:numPr>
      </w:pPr>
      <w:r>
        <w:t>hdfs-site.xml</w:t>
      </w:r>
    </w:p>
    <w:p w14:paraId="6C1C80CD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configuration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C862A37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620E4FA1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hadoop.tmp.dir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5A11B08C" w14:textId="1C92B4B6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&gt;/</w:t>
      </w:r>
      <w:proofErr w:type="spell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tmp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/</w:t>
      </w:r>
      <w:proofErr w:type="spell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hadoop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-</w:t>
      </w:r>
      <w:r w:rsidR="003561AC" w:rsidRPr="003561AC">
        <w:rPr>
          <w:rFonts w:ascii="Menlo Regular" w:hAnsi="Menlo Regular" w:cs="Menlo Regular"/>
          <w:b/>
          <w:color w:val="FF0000"/>
          <w:sz w:val="18"/>
          <w:szCs w:val="18"/>
        </w:rPr>
        <w:t>YOUR</w:t>
      </w:r>
      <w:r w:rsidRPr="003561AC">
        <w:rPr>
          <w:rFonts w:ascii="Menlo Regular" w:hAnsi="Menlo Regular" w:cs="Menlo Regular"/>
          <w:b/>
          <w:color w:val="FF0000"/>
          <w:sz w:val="18"/>
          <w:szCs w:val="18"/>
        </w:rPr>
        <w:t>N</w:t>
      </w:r>
      <w:r w:rsidR="003561AC" w:rsidRPr="003561AC">
        <w:rPr>
          <w:rFonts w:ascii="Menlo Regular" w:hAnsi="Menlo Regular" w:cs="Menlo Regular"/>
          <w:b/>
          <w:color w:val="FF0000"/>
          <w:sz w:val="18"/>
          <w:szCs w:val="18"/>
        </w:rPr>
        <w:t>ET</w:t>
      </w:r>
      <w:r w:rsidRPr="003561AC">
        <w:rPr>
          <w:rFonts w:ascii="Menlo Regular" w:hAnsi="Menlo Regular" w:cs="Menlo Regular"/>
          <w:b/>
          <w:color w:val="FF0000"/>
          <w:sz w:val="18"/>
          <w:szCs w:val="18"/>
        </w:rPr>
        <w:t>ID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73AEDBA0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&gt;true&lt;/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62C7121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1FCB6F6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703C925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dfs.name.dir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74858C0" w14:textId="12C8C378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&gt;/home/N</w:t>
      </w:r>
      <w:r w:rsidR="003561AC">
        <w:rPr>
          <w:rFonts w:ascii="Menlo Regular" w:hAnsi="Menlo Regular" w:cs="Menlo Regular"/>
          <w:b/>
          <w:color w:val="000000"/>
          <w:sz w:val="18"/>
          <w:szCs w:val="18"/>
        </w:rPr>
        <w:t>ET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ID</w:t>
      </w:r>
      <w:r w:rsidR="003561AC">
        <w:rPr>
          <w:rFonts w:ascii="Menlo Regular" w:hAnsi="Menlo Regular" w:cs="Menlo Regular"/>
          <w:b/>
          <w:color w:val="000000"/>
          <w:sz w:val="18"/>
          <w:szCs w:val="18"/>
        </w:rPr>
        <w:t>/</w:t>
      </w:r>
      <w:r w:rsidRPr="003561AC">
        <w:rPr>
          <w:rFonts w:ascii="Menlo Regular" w:hAnsi="Menlo Regular" w:cs="Menlo Regular"/>
          <w:b/>
          <w:color w:val="FF0000"/>
          <w:sz w:val="18"/>
          <w:szCs w:val="18"/>
        </w:rPr>
        <w:t>css534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/hadoop-0.20.2/</w:t>
      </w:r>
      <w:proofErr w:type="spell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dfs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/name&lt;/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7D817C16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&gt;true&lt;/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6B825CFD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3363FA3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53340F14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F335B52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dfs.data.dir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043163B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&gt;${</w:t>
      </w:r>
      <w:proofErr w:type="spell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hadoop.tmp.dir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}/</w:t>
      </w:r>
      <w:proofErr w:type="spell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dfs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/data&lt;/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68B8AD2C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&gt;true&lt;/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FD865BA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7BC343E5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0D10924B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FC90284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fs.checkpoint.dir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6D724F6D" w14:textId="36344E74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&gt;/home/N</w:t>
      </w:r>
      <w:r w:rsidR="003561AC">
        <w:rPr>
          <w:rFonts w:ascii="Menlo Regular" w:hAnsi="Menlo Regular" w:cs="Menlo Regular"/>
          <w:b/>
          <w:color w:val="000000"/>
          <w:sz w:val="18"/>
          <w:szCs w:val="18"/>
        </w:rPr>
        <w:t>ET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ID</w:t>
      </w:r>
      <w:r w:rsidR="003561AC">
        <w:rPr>
          <w:rFonts w:ascii="Menlo Regular" w:hAnsi="Menlo Regular" w:cs="Menlo Regular"/>
          <w:b/>
          <w:color w:val="000000"/>
          <w:sz w:val="18"/>
          <w:szCs w:val="18"/>
        </w:rPr>
        <w:t>/</w:t>
      </w:r>
      <w:r w:rsidRPr="003561AC">
        <w:rPr>
          <w:rFonts w:ascii="Menlo Regular" w:hAnsi="Menlo Regular" w:cs="Menlo Regular"/>
          <w:b/>
          <w:color w:val="FF0000"/>
          <w:sz w:val="18"/>
          <w:szCs w:val="18"/>
        </w:rPr>
        <w:t>css534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/hadoop-0.20.2/dfs/namesecondary&lt;/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555E01C1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&gt;true&lt;/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2763E61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5D43CCFA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0D1B8670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74013493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proofErr w:type="gram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dfs.secondary</w:t>
      </w:r>
      <w:proofErr w:type="gram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.http.address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6D4AECF3" w14:textId="0291F19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&gt;cssmpi1</w:t>
      </w:r>
      <w:proofErr w:type="gramStart"/>
      <w:r w:rsidR="003561AC">
        <w:rPr>
          <w:rFonts w:ascii="Menlo Regular" w:hAnsi="Menlo Regular" w:cs="Menlo Regular"/>
          <w:b/>
          <w:color w:val="000000"/>
          <w:sz w:val="18"/>
          <w:szCs w:val="18"/>
        </w:rPr>
        <w:t>h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:xxxx</w:t>
      </w:r>
      <w:proofErr w:type="gram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1&lt;/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6E7128BA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6344A8E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1F1CDB1E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310EC3D9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proofErr w:type="gram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dfs.datanode</w:t>
      </w:r>
      <w:proofErr w:type="gram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.address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E7C2D48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&gt;0.0.0.</w:t>
      </w:r>
      <w:proofErr w:type="gram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0:xxxx</w:t>
      </w:r>
      <w:proofErr w:type="gram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2&lt;/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CE1E7A5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2180592B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53E99140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2761ACB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proofErr w:type="gram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dfs.datanode</w:t>
      </w:r>
      <w:proofErr w:type="gram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.http.address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7EEAFB8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&gt;0.0.0.</w:t>
      </w:r>
      <w:proofErr w:type="gram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0:xxxx</w:t>
      </w:r>
      <w:proofErr w:type="gram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3&lt;/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2AD7F4BF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39D50121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3B991C3D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7BDD3469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proofErr w:type="gram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dfs.datanode.ipc.address</w:t>
      </w:r>
      <w:proofErr w:type="spellEnd"/>
      <w:proofErr w:type="gram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7030A1B1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&gt;0.0.0.</w:t>
      </w:r>
      <w:proofErr w:type="gram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0:xxxx</w:t>
      </w:r>
      <w:proofErr w:type="gram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4&lt;/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4B805C1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72C179BA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0367D2C1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10CE518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proofErr w:type="gram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dfs.http</w:t>
      </w:r>
      <w:proofErr w:type="gram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.address</w:t>
      </w:r>
      <w:proofErr w:type="spell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26BD9F4A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&gt;0.0.0.</w:t>
      </w:r>
      <w:proofErr w:type="gramStart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0:xxxx</w:t>
      </w:r>
      <w:proofErr w:type="gramEnd"/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5&lt;/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53949DFE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77DF763" w14:textId="77777777" w:rsidR="00682C21" w:rsidRPr="00682C21" w:rsidRDefault="00682C21" w:rsidP="00682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682C21">
        <w:rPr>
          <w:rFonts w:ascii="Menlo Regular" w:hAnsi="Menlo Regular" w:cs="Menlo Regular"/>
          <w:b/>
          <w:color w:val="4200FF"/>
          <w:sz w:val="18"/>
          <w:szCs w:val="18"/>
        </w:rPr>
        <w:t>configuration</w:t>
      </w:r>
      <w:r w:rsidRPr="00682C21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68849D7" w14:textId="77777777" w:rsidR="00682C21" w:rsidRDefault="00682C21" w:rsidP="00682C21">
      <w:pPr>
        <w:ind w:left="720"/>
      </w:pPr>
    </w:p>
    <w:p w14:paraId="35856B6A" w14:textId="75113B0F" w:rsidR="00682C21" w:rsidRDefault="00682C21" w:rsidP="00682C21">
      <w:pPr>
        <w:ind w:left="720"/>
      </w:pPr>
      <w:r>
        <w:t xml:space="preserve">Please note that your </w:t>
      </w:r>
      <w:proofErr w:type="spellStart"/>
      <w:r>
        <w:t>hadoop</w:t>
      </w:r>
      <w:proofErr w:type="spellEnd"/>
      <w:r>
        <w:t xml:space="preserve"> temporary directory will be created under /</w:t>
      </w:r>
      <w:proofErr w:type="spellStart"/>
      <w:r>
        <w:t>tmp</w:t>
      </w:r>
      <w:proofErr w:type="spellEnd"/>
      <w:r>
        <w:t xml:space="preserve"> as </w:t>
      </w:r>
      <w:proofErr w:type="spellStart"/>
      <w:r>
        <w:t>hadoop-</w:t>
      </w:r>
      <w:r w:rsidRPr="00682C21">
        <w:rPr>
          <w:color w:val="FF0000"/>
        </w:rPr>
        <w:t>YourUnetID</w:t>
      </w:r>
      <w:proofErr w:type="spellEnd"/>
      <w:r>
        <w:t xml:space="preserve">. For instance, if your </w:t>
      </w:r>
      <w:proofErr w:type="spellStart"/>
      <w:r>
        <w:t>UnetID</w:t>
      </w:r>
      <w:proofErr w:type="spellEnd"/>
      <w:r>
        <w:t xml:space="preserve"> is mickey, it should be /</w:t>
      </w:r>
      <w:proofErr w:type="spellStart"/>
      <w:r>
        <w:t>tmp</w:t>
      </w:r>
      <w:proofErr w:type="spellEnd"/>
      <w:r>
        <w:t>/hadoop-mickey_css534.</w:t>
      </w:r>
    </w:p>
    <w:p w14:paraId="5A767EB9" w14:textId="77777777" w:rsidR="00682C21" w:rsidRDefault="00682C21" w:rsidP="00682C21">
      <w:pPr>
        <w:ind w:left="720"/>
      </w:pPr>
      <w:r>
        <w:t>Please change all port numbers:</w:t>
      </w:r>
    </w:p>
    <w:p w14:paraId="0EE86869" w14:textId="77777777" w:rsidR="00682C21" w:rsidRDefault="00682C21" w:rsidP="00682C21">
      <w:pPr>
        <w:ind w:left="720"/>
      </w:pPr>
      <w:r>
        <w:tab/>
        <w:t>xxxx1: your first assigned port + 1</w:t>
      </w:r>
    </w:p>
    <w:p w14:paraId="04FA3886" w14:textId="77777777" w:rsidR="00682C21" w:rsidRDefault="00682C21" w:rsidP="00682C21">
      <w:pPr>
        <w:ind w:left="720"/>
      </w:pPr>
      <w:r>
        <w:tab/>
        <w:t>xxxx2: your first assigned port + 2</w:t>
      </w:r>
    </w:p>
    <w:p w14:paraId="0E571EE3" w14:textId="77777777" w:rsidR="00682C21" w:rsidRDefault="00682C21" w:rsidP="00682C21">
      <w:pPr>
        <w:ind w:left="720"/>
      </w:pPr>
      <w:r>
        <w:tab/>
        <w:t>xxxx3: your first assigned port + 3</w:t>
      </w:r>
    </w:p>
    <w:p w14:paraId="3F489267" w14:textId="77777777" w:rsidR="00682C21" w:rsidRDefault="00682C21" w:rsidP="00682C21">
      <w:pPr>
        <w:ind w:left="720"/>
      </w:pPr>
      <w:r>
        <w:tab/>
        <w:t>xxxx4: your first assigned port + 4</w:t>
      </w:r>
    </w:p>
    <w:p w14:paraId="5E254C23" w14:textId="77777777" w:rsidR="00682C21" w:rsidRDefault="00682C21" w:rsidP="00682C21">
      <w:pPr>
        <w:ind w:left="720"/>
      </w:pPr>
      <w:r>
        <w:lastRenderedPageBreak/>
        <w:tab/>
        <w:t>xxxx5: your first assigned port + 5</w:t>
      </w:r>
    </w:p>
    <w:p w14:paraId="57E6C8EF" w14:textId="77777777" w:rsidR="00682C21" w:rsidRDefault="00682C21" w:rsidP="00682C21">
      <w:pPr>
        <w:ind w:left="720"/>
      </w:pPr>
    </w:p>
    <w:p w14:paraId="4BB75A15" w14:textId="0E485DC2" w:rsidR="00682C21" w:rsidRDefault="00682C21" w:rsidP="00682C21">
      <w:pPr>
        <w:ind w:left="720"/>
      </w:pPr>
      <w:r>
        <w:t>Or, you can simply copy /home/</w:t>
      </w:r>
      <w:r w:rsidR="00D93506">
        <w:t>NETID</w:t>
      </w:r>
      <w:r>
        <w:t>/css534’s file to your directory:</w:t>
      </w:r>
    </w:p>
    <w:p w14:paraId="5407A8A0" w14:textId="723AEC14" w:rsidR="00682C21" w:rsidRPr="00682C21" w:rsidRDefault="00682C21" w:rsidP="00682C21">
      <w:pPr>
        <w:ind w:left="720"/>
        <w:rPr>
          <w:rFonts w:ascii="Menlo Bold" w:hAnsi="Menlo Bold" w:cs="Menlo Bold"/>
          <w:sz w:val="18"/>
          <w:szCs w:val="18"/>
        </w:rPr>
      </w:pPr>
      <w:r w:rsidRPr="00682C21">
        <w:rPr>
          <w:rFonts w:ascii="Menlo Bold" w:hAnsi="Menlo Bold" w:cs="Menlo Bold"/>
          <w:sz w:val="18"/>
          <w:szCs w:val="18"/>
        </w:rPr>
        <w:t xml:space="preserve">cp </w:t>
      </w:r>
      <w:proofErr w:type="gramStart"/>
      <w:r w:rsidRPr="00682C21">
        <w:rPr>
          <w:rFonts w:ascii="Menlo Bold" w:hAnsi="Menlo Bold" w:cs="Menlo Bold"/>
          <w:sz w:val="18"/>
          <w:szCs w:val="18"/>
        </w:rPr>
        <w:t>/home/</w:t>
      </w:r>
      <w:r w:rsidR="00D93506">
        <w:rPr>
          <w:rFonts w:ascii="Menlo Bold" w:hAnsi="Menlo Bold" w:cs="Menlo Bold"/>
          <w:sz w:val="18"/>
          <w:szCs w:val="18"/>
        </w:rPr>
        <w:t>NETID</w:t>
      </w:r>
      <w:r w:rsidRPr="00682C21">
        <w:rPr>
          <w:rFonts w:ascii="Menlo Bold" w:hAnsi="Menlo Bold" w:cs="Menlo Bold"/>
          <w:sz w:val="18"/>
          <w:szCs w:val="18"/>
        </w:rPr>
        <w:t>/css534/hadoop_0.20.2/conf/hdfs-site.xml  ~</w:t>
      </w:r>
      <w:proofErr w:type="gramEnd"/>
      <w:r w:rsidRPr="00682C21">
        <w:rPr>
          <w:rFonts w:ascii="Menlo Bold" w:hAnsi="Menlo Bold" w:cs="Menlo Bold"/>
          <w:sz w:val="18"/>
          <w:szCs w:val="18"/>
        </w:rPr>
        <w:t>/hadoop_0.20.2/conf/hdfs-site.xml</w:t>
      </w:r>
    </w:p>
    <w:p w14:paraId="44DCE987" w14:textId="4C1FBAC0" w:rsidR="00682C21" w:rsidRDefault="00682C21" w:rsidP="00682C21">
      <w:pPr>
        <w:ind w:left="720"/>
      </w:pPr>
      <w:r>
        <w:t>However, please don’t forget to change /</w:t>
      </w:r>
      <w:proofErr w:type="spellStart"/>
      <w:r>
        <w:t>tmp</w:t>
      </w:r>
      <w:proofErr w:type="spellEnd"/>
      <w:r>
        <w:t>/</w:t>
      </w:r>
      <w:r w:rsidRPr="005E1F57">
        <w:rPr>
          <w:color w:val="FF0000"/>
        </w:rPr>
        <w:t>hadoop-</w:t>
      </w:r>
      <w:r w:rsidR="00D93506" w:rsidRPr="005E1F57">
        <w:rPr>
          <w:color w:val="FF0000"/>
        </w:rPr>
        <w:t>css534</w:t>
      </w:r>
      <w:r>
        <w:t>, /home/</w:t>
      </w:r>
      <w:r w:rsidR="00D93506">
        <w:t>NETID</w:t>
      </w:r>
      <w:r>
        <w:t>/</w:t>
      </w:r>
      <w:r w:rsidR="00CB703E" w:rsidRPr="005E1F57">
        <w:rPr>
          <w:color w:val="FF0000"/>
        </w:rPr>
        <w:t>css534</w:t>
      </w:r>
      <w:r w:rsidR="00CB703E">
        <w:t>/</w:t>
      </w:r>
      <w:r>
        <w:t xml:space="preserve">hadoop-0.20.2 as well as all port numbers such as </w:t>
      </w:r>
      <w:r w:rsidRPr="005E1F57">
        <w:rPr>
          <w:color w:val="FF0000"/>
        </w:rPr>
        <w:t>28001, 28002, 28003, 28004</w:t>
      </w:r>
      <w:r>
        <w:t xml:space="preserve">, and </w:t>
      </w:r>
      <w:r w:rsidRPr="005E1F57">
        <w:rPr>
          <w:color w:val="FF0000"/>
        </w:rPr>
        <w:t>28005</w:t>
      </w:r>
      <w:r>
        <w:t>!</w:t>
      </w:r>
    </w:p>
    <w:p w14:paraId="73299C91" w14:textId="77777777" w:rsidR="00682C21" w:rsidRDefault="00682C21" w:rsidP="00682C21"/>
    <w:p w14:paraId="3866B082" w14:textId="3B4A0C6C" w:rsidR="00FC1466" w:rsidRDefault="00682C21" w:rsidP="00FC1466">
      <w:pPr>
        <w:pStyle w:val="ListParagraph"/>
        <w:numPr>
          <w:ilvl w:val="0"/>
          <w:numId w:val="4"/>
        </w:numPr>
      </w:pPr>
      <w:r>
        <w:t>mapred-site.xml</w:t>
      </w:r>
    </w:p>
    <w:p w14:paraId="55F6830C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configuration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6D0E3627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55406B5B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proofErr w:type="gramStart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mapred.job.tracker</w:t>
      </w:r>
      <w:proofErr w:type="spellEnd"/>
      <w:proofErr w:type="gramEnd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23635F32" w14:textId="41D3EBAF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="00CB703E">
        <w:rPr>
          <w:rFonts w:ascii="Menlo Regular" w:hAnsi="Menlo Regular" w:cs="Menlo Regular"/>
          <w:b/>
          <w:color w:val="000000"/>
          <w:sz w:val="18"/>
          <w:szCs w:val="18"/>
        </w:rPr>
        <w:t>&gt;cssmpi1</w:t>
      </w:r>
      <w:proofErr w:type="gramStart"/>
      <w:r w:rsidR="003561AC">
        <w:rPr>
          <w:rFonts w:ascii="Menlo Regular" w:hAnsi="Menlo Regular" w:cs="Menlo Regular"/>
          <w:b/>
          <w:color w:val="000000"/>
          <w:sz w:val="18"/>
          <w:szCs w:val="18"/>
        </w:rPr>
        <w:t>h</w:t>
      </w:r>
      <w:r w:rsidR="00CB703E">
        <w:rPr>
          <w:rFonts w:ascii="Menlo Regular" w:hAnsi="Menlo Regular" w:cs="Menlo Regular"/>
          <w:b/>
          <w:color w:val="000000"/>
          <w:sz w:val="18"/>
          <w:szCs w:val="18"/>
        </w:rPr>
        <w:t>:xxxx</w:t>
      </w:r>
      <w:proofErr w:type="gramEnd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6&lt;/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3647D289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&gt;true&lt;/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7C64B5A5" w14:textId="77777777" w:rsid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5B6AE9C" w14:textId="77777777" w:rsidR="00642161" w:rsidRDefault="00642161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52EDBEED" w14:textId="13659ED5" w:rsidR="00642161" w:rsidRPr="00642161" w:rsidRDefault="00642161" w:rsidP="00642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</w:pPr>
      <w:r w:rsidRPr="00642161">
        <w:rPr>
          <w:rFonts w:ascii="Menlo Regular" w:hAnsi="Menlo Regular" w:cs="Menlo Regular"/>
          <w:color w:val="000000"/>
          <w:sz w:val="18"/>
          <w:szCs w:val="18"/>
        </w:rPr>
        <w:t xml:space="preserve">   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     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&lt;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property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</w:t>
      </w:r>
    </w:p>
    <w:p w14:paraId="05C27A32" w14:textId="724F5C43" w:rsidR="00642161" w:rsidRPr="00642161" w:rsidRDefault="00642161" w:rsidP="00642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</w:pP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 xml:space="preserve">            &lt;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name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</w:t>
      </w:r>
      <w:proofErr w:type="spellStart"/>
      <w:proofErr w:type="gramStart"/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mapred.job.tracker</w:t>
      </w:r>
      <w:proofErr w:type="gramEnd"/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.http.address</w:t>
      </w:r>
      <w:proofErr w:type="spellEnd"/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&lt;/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name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</w:t>
      </w:r>
    </w:p>
    <w:p w14:paraId="10D67974" w14:textId="7A056359" w:rsidR="00642161" w:rsidRPr="00642161" w:rsidRDefault="00642161" w:rsidP="00642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</w:pP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 xml:space="preserve">            &lt;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value</w:t>
      </w:r>
      <w:r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&gt;cssmpi1</w:t>
      </w:r>
      <w:proofErr w:type="gramStart"/>
      <w:r w:rsidR="003561AC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h</w:t>
      </w:r>
      <w:r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:xxxx</w:t>
      </w:r>
      <w:proofErr w:type="gramEnd"/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7&lt;/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value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</w:t>
      </w:r>
    </w:p>
    <w:p w14:paraId="0EFE0DD7" w14:textId="5FCDD306" w:rsidR="00642161" w:rsidRPr="00642161" w:rsidRDefault="00642161" w:rsidP="00642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 xml:space="preserve">         &lt;/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property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</w:t>
      </w:r>
    </w:p>
    <w:p w14:paraId="1C5553F7" w14:textId="77777777" w:rsidR="00642161" w:rsidRDefault="00642161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0CED61A7" w14:textId="77777777" w:rsidR="00882B54" w:rsidRPr="00642161" w:rsidRDefault="00882B54" w:rsidP="0088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</w:pPr>
      <w:r w:rsidRPr="00642161">
        <w:rPr>
          <w:rFonts w:ascii="Menlo Regular" w:hAnsi="Menlo Regular" w:cs="Menlo Regular"/>
          <w:color w:val="000000"/>
          <w:sz w:val="18"/>
          <w:szCs w:val="18"/>
        </w:rPr>
        <w:t xml:space="preserve">   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     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&lt;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property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</w:t>
      </w:r>
    </w:p>
    <w:p w14:paraId="09C7FCC4" w14:textId="45AF276C" w:rsidR="00882B54" w:rsidRPr="00642161" w:rsidRDefault="00882B54" w:rsidP="0088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</w:pP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 xml:space="preserve">            &lt;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name</w:t>
      </w:r>
      <w:r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</w:t>
      </w:r>
      <w:proofErr w:type="spellStart"/>
      <w:proofErr w:type="gramStart"/>
      <w:r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mapred.task</w:t>
      </w:r>
      <w:proofErr w:type="gramEnd"/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.tracker.http.address</w:t>
      </w:r>
      <w:proofErr w:type="spellEnd"/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&lt;/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name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</w:t>
      </w:r>
    </w:p>
    <w:p w14:paraId="5838AE6A" w14:textId="7CE812A4" w:rsidR="00882B54" w:rsidRPr="00642161" w:rsidRDefault="00882B54" w:rsidP="0088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</w:pP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 xml:space="preserve">            &lt;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value</w:t>
      </w:r>
      <w:r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</w:t>
      </w:r>
      <w:r w:rsidR="008F1F9D" w:rsidRPr="008F1F9D">
        <w:rPr>
          <w:rFonts w:ascii="Menlo Regular" w:hAnsi="Menlo Regular" w:cs="Menlo Regular"/>
          <w:b/>
          <w:color w:val="000000"/>
          <w:sz w:val="18"/>
          <w:szCs w:val="18"/>
          <w:highlight w:val="red"/>
        </w:rPr>
        <w:t>0.0.0.</w:t>
      </w:r>
      <w:proofErr w:type="gramStart"/>
      <w:r w:rsidR="008F1F9D" w:rsidRPr="008F1F9D">
        <w:rPr>
          <w:rFonts w:ascii="Menlo Regular" w:hAnsi="Menlo Regular" w:cs="Menlo Regular"/>
          <w:b/>
          <w:color w:val="000000"/>
          <w:sz w:val="18"/>
          <w:szCs w:val="18"/>
          <w:highlight w:val="red"/>
        </w:rPr>
        <w:t>0</w:t>
      </w:r>
      <w:r w:rsidRPr="008F1F9D">
        <w:rPr>
          <w:rFonts w:ascii="Menlo Regular" w:hAnsi="Menlo Regular" w:cs="Menlo Regular"/>
          <w:b/>
          <w:color w:val="000000"/>
          <w:sz w:val="18"/>
          <w:szCs w:val="18"/>
          <w:highlight w:val="red"/>
        </w:rPr>
        <w:t>:</w:t>
      </w:r>
      <w:r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xxxx</w:t>
      </w:r>
      <w:proofErr w:type="gramEnd"/>
      <w:r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8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&lt;/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value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</w:t>
      </w:r>
    </w:p>
    <w:p w14:paraId="761089AA" w14:textId="71440F94" w:rsidR="00882B54" w:rsidRPr="00FC1466" w:rsidRDefault="00882B54" w:rsidP="0088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 xml:space="preserve">   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&lt;/</w:t>
      </w:r>
      <w:r w:rsidRPr="00642161">
        <w:rPr>
          <w:rFonts w:ascii="Menlo Regular" w:hAnsi="Menlo Regular" w:cs="Menlo Regular"/>
          <w:b/>
          <w:color w:val="4200FF"/>
          <w:sz w:val="18"/>
          <w:szCs w:val="18"/>
          <w:highlight w:val="yellow"/>
        </w:rPr>
        <w:t>property</w:t>
      </w:r>
      <w:r w:rsidRPr="00642161">
        <w:rPr>
          <w:rFonts w:ascii="Menlo Regular" w:hAnsi="Menlo Regular" w:cs="Menlo Regular"/>
          <w:b/>
          <w:color w:val="000000"/>
          <w:sz w:val="18"/>
          <w:szCs w:val="18"/>
          <w:highlight w:val="yellow"/>
        </w:rPr>
        <w:t>&gt;</w:t>
      </w:r>
    </w:p>
    <w:p w14:paraId="3E998004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21D0E3B6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65BC70D1" w14:textId="77777777" w:rsidR="00FC1466" w:rsidRPr="00FC1466" w:rsidRDefault="00FC1466" w:rsidP="00B476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outlineLvl w:val="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mapred.local.dir</w:t>
      </w:r>
      <w:proofErr w:type="spellEnd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940E882" w14:textId="18005CF9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="00CB703E">
        <w:rPr>
          <w:rFonts w:ascii="Menlo Regular" w:hAnsi="Menlo Regular" w:cs="Menlo Regular"/>
          <w:b/>
          <w:color w:val="000000"/>
          <w:sz w:val="18"/>
          <w:szCs w:val="18"/>
        </w:rPr>
        <w:t>&gt;/</w:t>
      </w:r>
      <w:proofErr w:type="spellStart"/>
      <w:r w:rsidR="00CB703E">
        <w:rPr>
          <w:rFonts w:ascii="Menlo Regular" w:hAnsi="Menlo Regular" w:cs="Menlo Regular"/>
          <w:b/>
          <w:color w:val="000000"/>
          <w:sz w:val="18"/>
          <w:szCs w:val="18"/>
        </w:rPr>
        <w:t>tmp</w:t>
      </w:r>
      <w:proofErr w:type="spellEnd"/>
      <w:r w:rsidR="00CB703E">
        <w:rPr>
          <w:rFonts w:ascii="Menlo Regular" w:hAnsi="Menlo Regular" w:cs="Menlo Regular"/>
          <w:b/>
          <w:color w:val="000000"/>
          <w:sz w:val="18"/>
          <w:szCs w:val="18"/>
        </w:rPr>
        <w:t>/</w:t>
      </w:r>
      <w:r w:rsidR="00CB703E" w:rsidRPr="004901A3">
        <w:rPr>
          <w:rFonts w:ascii="Menlo Regular" w:hAnsi="Menlo Regular" w:cs="Menlo Regular"/>
          <w:b/>
          <w:color w:val="FF0000"/>
          <w:sz w:val="18"/>
          <w:szCs w:val="18"/>
        </w:rPr>
        <w:t>hadoop-css534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/</w:t>
      </w:r>
      <w:proofErr w:type="spellStart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mapred</w:t>
      </w:r>
      <w:proofErr w:type="spellEnd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/local&lt;/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A2469E4" w14:textId="77777777" w:rsidR="00FC1466" w:rsidRPr="00FC1466" w:rsidRDefault="00FC1466" w:rsidP="00B476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outlineLvl w:val="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&gt;true&lt;/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1FF1F2E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335BE8E6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68029A71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6EBDE8E" w14:textId="77777777" w:rsidR="00FC1466" w:rsidRPr="00FC1466" w:rsidRDefault="00FC1466" w:rsidP="00B476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outlineLvl w:val="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mapred.system.dir</w:t>
      </w:r>
      <w:proofErr w:type="spellEnd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61C5D0F0" w14:textId="32AE584A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="00CB703E">
        <w:rPr>
          <w:rFonts w:ascii="Menlo Regular" w:hAnsi="Menlo Regular" w:cs="Menlo Regular"/>
          <w:b/>
          <w:color w:val="000000"/>
          <w:sz w:val="18"/>
          <w:szCs w:val="18"/>
        </w:rPr>
        <w:t>&gt;/home/N</w:t>
      </w:r>
      <w:r w:rsidR="004901A3">
        <w:rPr>
          <w:rFonts w:ascii="Menlo Regular" w:hAnsi="Menlo Regular" w:cs="Menlo Regular"/>
          <w:b/>
          <w:color w:val="000000"/>
          <w:sz w:val="18"/>
          <w:szCs w:val="18"/>
        </w:rPr>
        <w:t>ET</w:t>
      </w:r>
      <w:r w:rsidR="00CB703E">
        <w:rPr>
          <w:rFonts w:ascii="Menlo Regular" w:hAnsi="Menlo Regular" w:cs="Menlo Regular"/>
          <w:b/>
          <w:color w:val="000000"/>
          <w:sz w:val="18"/>
          <w:szCs w:val="18"/>
        </w:rPr>
        <w:t>ID</w:t>
      </w:r>
      <w:r w:rsidR="004901A3">
        <w:rPr>
          <w:rFonts w:ascii="Menlo Regular" w:hAnsi="Menlo Regular" w:cs="Menlo Regular"/>
          <w:b/>
          <w:color w:val="000000"/>
          <w:sz w:val="18"/>
          <w:szCs w:val="18"/>
        </w:rPr>
        <w:t>/</w:t>
      </w:r>
      <w:r w:rsidR="00CB703E" w:rsidRPr="004901A3">
        <w:rPr>
          <w:rFonts w:ascii="Menlo Regular" w:hAnsi="Menlo Regular" w:cs="Menlo Regular"/>
          <w:b/>
          <w:color w:val="FF0000"/>
          <w:sz w:val="18"/>
          <w:szCs w:val="18"/>
        </w:rPr>
        <w:t>css534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/hadoop-0.20.2/</w:t>
      </w:r>
      <w:proofErr w:type="spellStart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mapred</w:t>
      </w:r>
      <w:proofErr w:type="spellEnd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/system&lt;/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7CED81D7" w14:textId="77777777" w:rsidR="00FC1466" w:rsidRPr="00FC1466" w:rsidRDefault="00FC1466" w:rsidP="00B476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outlineLvl w:val="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&gt;true&lt;/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3E9B2292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608A127B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2BF3D18D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3BAD208" w14:textId="77777777" w:rsidR="00FC1466" w:rsidRPr="00FC1466" w:rsidRDefault="00FC1466" w:rsidP="00B476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outlineLvl w:val="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proofErr w:type="gramStart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mapred.tasktracker.map.tasks</w:t>
      </w:r>
      <w:proofErr w:type="gramEnd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.maximum</w:t>
      </w:r>
      <w:proofErr w:type="spellEnd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71186581" w14:textId="369BCDA3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r w:rsidR="004901A3">
        <w:rPr>
          <w:rFonts w:ascii="Menlo Regular" w:hAnsi="Menlo Regular" w:cs="Menlo Regular"/>
          <w:b/>
          <w:color w:val="000000"/>
          <w:sz w:val="18"/>
          <w:szCs w:val="18"/>
        </w:rPr>
        <w:t>4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FFAF595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&gt;true&lt;/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69AC285F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C95BD26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67861F36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F68549A" w14:textId="77777777" w:rsidR="00FC1466" w:rsidRPr="00FC1466" w:rsidRDefault="00FC1466" w:rsidP="00B476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outlineLvl w:val="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proofErr w:type="gramStart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mapred.tasktracker</w:t>
      </w:r>
      <w:proofErr w:type="gramEnd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.reduce.tasks.maximum</w:t>
      </w:r>
      <w:proofErr w:type="spellEnd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08266B3" w14:textId="5860BB4F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r w:rsidR="004901A3">
        <w:rPr>
          <w:rFonts w:ascii="Menlo Regular" w:hAnsi="Menlo Regular" w:cs="Menlo Regular"/>
          <w:b/>
          <w:color w:val="000000"/>
          <w:sz w:val="18"/>
          <w:szCs w:val="18"/>
        </w:rPr>
        <w:t>4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25AA90D5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&gt;true&lt;/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B8310E0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E2B2A05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28F7CC56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566B826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  <w:proofErr w:type="spellStart"/>
      <w:proofErr w:type="gramStart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mapred.child.java.opts</w:t>
      </w:r>
      <w:proofErr w:type="spellEnd"/>
      <w:proofErr w:type="gramEnd"/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name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0B37525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&gt;-Xmx1g&lt;/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value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4FA1B474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&lt;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&gt;true&lt;/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final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09949FD5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 xml:space="preserve">   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property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25C4721E" w14:textId="77777777" w:rsidR="00FC1466" w:rsidRPr="00FC1466" w:rsidRDefault="00FC1466" w:rsidP="00FC14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18"/>
          <w:szCs w:val="18"/>
        </w:rPr>
      </w:pPr>
    </w:p>
    <w:p w14:paraId="3620912E" w14:textId="7C5AA42A" w:rsidR="00FC1466" w:rsidRPr="00FC1466" w:rsidRDefault="00FC1466" w:rsidP="00FC1466">
      <w:pPr>
        <w:ind w:left="720"/>
        <w:rPr>
          <w:b/>
          <w:sz w:val="18"/>
          <w:szCs w:val="18"/>
        </w:rPr>
      </w:pP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&lt;/</w:t>
      </w:r>
      <w:r w:rsidRPr="00FC1466">
        <w:rPr>
          <w:rFonts w:ascii="Menlo Regular" w:hAnsi="Menlo Regular" w:cs="Menlo Regular"/>
          <w:b/>
          <w:color w:val="4200FF"/>
          <w:sz w:val="18"/>
          <w:szCs w:val="18"/>
        </w:rPr>
        <w:t>configuration</w:t>
      </w:r>
      <w:r w:rsidRPr="00FC1466">
        <w:rPr>
          <w:rFonts w:ascii="Menlo Regular" w:hAnsi="Menlo Regular" w:cs="Menlo Regular"/>
          <w:b/>
          <w:color w:val="000000"/>
          <w:sz w:val="18"/>
          <w:szCs w:val="18"/>
        </w:rPr>
        <w:t>&gt;</w:t>
      </w:r>
    </w:p>
    <w:p w14:paraId="1A6E6303" w14:textId="77777777" w:rsidR="00FC1466" w:rsidRDefault="00FC1466" w:rsidP="00FC1466"/>
    <w:p w14:paraId="2B0CF937" w14:textId="78215B09" w:rsidR="00CB703E" w:rsidRDefault="00CB703E" w:rsidP="00CB703E">
      <w:pPr>
        <w:ind w:left="720"/>
      </w:pPr>
      <w:r>
        <w:t xml:space="preserve">Please set your </w:t>
      </w:r>
      <w:proofErr w:type="spellStart"/>
      <w:r>
        <w:t>mapred</w:t>
      </w:r>
      <w:proofErr w:type="spellEnd"/>
      <w:r>
        <w:t xml:space="preserve"> local directory to /</w:t>
      </w:r>
      <w:proofErr w:type="spellStart"/>
      <w:r>
        <w:t>tmp</w:t>
      </w:r>
      <w:proofErr w:type="spellEnd"/>
      <w:r>
        <w:t>/</w:t>
      </w:r>
      <w:proofErr w:type="spellStart"/>
      <w:r>
        <w:t>hadopp-</w:t>
      </w:r>
      <w:r w:rsidRPr="00F67243">
        <w:rPr>
          <w:color w:val="FF0000"/>
        </w:rPr>
        <w:t>YourUnetID</w:t>
      </w:r>
      <w:proofErr w:type="spellEnd"/>
      <w:r>
        <w:t>/</w:t>
      </w:r>
      <w:proofErr w:type="spellStart"/>
      <w:r>
        <w:t>mapred</w:t>
      </w:r>
      <w:proofErr w:type="spellEnd"/>
      <w:r>
        <w:t>/local</w:t>
      </w:r>
    </w:p>
    <w:p w14:paraId="2BC18DDF" w14:textId="48E0A7E0" w:rsidR="00CB703E" w:rsidRDefault="00CB703E" w:rsidP="00CB703E">
      <w:pPr>
        <w:ind w:left="720"/>
      </w:pPr>
      <w:r>
        <w:t xml:space="preserve">For instance, if your </w:t>
      </w:r>
      <w:proofErr w:type="spellStart"/>
      <w:r>
        <w:t>UnetID</w:t>
      </w:r>
      <w:proofErr w:type="spellEnd"/>
      <w:r>
        <w:t xml:space="preserve"> is mickey, it should be /</w:t>
      </w:r>
      <w:proofErr w:type="spellStart"/>
      <w:r>
        <w:t>tmp</w:t>
      </w:r>
      <w:proofErr w:type="spellEnd"/>
      <w:r>
        <w:t>/hadoop-mickey_css534/</w:t>
      </w:r>
      <w:proofErr w:type="spellStart"/>
      <w:r>
        <w:t>mapred</w:t>
      </w:r>
      <w:proofErr w:type="spellEnd"/>
      <w:r>
        <w:t>/local.</w:t>
      </w:r>
    </w:p>
    <w:p w14:paraId="3B6C6427" w14:textId="4C3772F2" w:rsidR="00CB703E" w:rsidRDefault="00CB703E" w:rsidP="00CB703E">
      <w:pPr>
        <w:ind w:left="720"/>
      </w:pPr>
      <w:r>
        <w:lastRenderedPageBreak/>
        <w:t>Please change the job tracker port:</w:t>
      </w:r>
    </w:p>
    <w:p w14:paraId="484AF23A" w14:textId="3144AAE6" w:rsidR="00CB703E" w:rsidRDefault="00CB703E" w:rsidP="00CB703E">
      <w:pPr>
        <w:ind w:left="720"/>
      </w:pPr>
      <w:r>
        <w:tab/>
      </w:r>
      <w:r>
        <w:tab/>
        <w:t>xxxx6: your first assigned port + 6</w:t>
      </w:r>
    </w:p>
    <w:p w14:paraId="7E3B6E89" w14:textId="77777777" w:rsidR="00CB703E" w:rsidRDefault="00CB703E" w:rsidP="00CB703E">
      <w:pPr>
        <w:ind w:left="720"/>
      </w:pPr>
    </w:p>
    <w:p w14:paraId="490C8B4F" w14:textId="44971E8A" w:rsidR="00CB703E" w:rsidRDefault="00CB703E" w:rsidP="00CB703E">
      <w:pPr>
        <w:ind w:left="720"/>
      </w:pPr>
      <w:r>
        <w:t>Or, you can simply copy /home/</w:t>
      </w:r>
      <w:r w:rsidR="0099656A">
        <w:t>NETID</w:t>
      </w:r>
      <w:r>
        <w:t>/css534’s file to your directory:</w:t>
      </w:r>
    </w:p>
    <w:p w14:paraId="01493430" w14:textId="60406824" w:rsidR="00CB703E" w:rsidRPr="00CB703E" w:rsidRDefault="00CB703E" w:rsidP="00CB703E">
      <w:pPr>
        <w:ind w:left="720"/>
        <w:rPr>
          <w:rFonts w:ascii="Menlo Bold" w:hAnsi="Menlo Bold" w:cs="Menlo Bold"/>
          <w:sz w:val="18"/>
          <w:szCs w:val="18"/>
        </w:rPr>
      </w:pPr>
      <w:r w:rsidRPr="00CB703E">
        <w:rPr>
          <w:rFonts w:ascii="Menlo Bold" w:hAnsi="Menlo Bold" w:cs="Menlo Bold"/>
          <w:sz w:val="18"/>
          <w:szCs w:val="18"/>
        </w:rPr>
        <w:t xml:space="preserve">cp </w:t>
      </w:r>
      <w:proofErr w:type="gramStart"/>
      <w:r w:rsidRPr="00CB703E">
        <w:rPr>
          <w:rFonts w:ascii="Menlo Bold" w:hAnsi="Menlo Bold" w:cs="Menlo Bold"/>
          <w:sz w:val="18"/>
          <w:szCs w:val="18"/>
        </w:rPr>
        <w:t>/home</w:t>
      </w:r>
      <w:r w:rsidR="00777235">
        <w:rPr>
          <w:rFonts w:ascii="Menlo Bold" w:hAnsi="Menlo Bold" w:cs="Menlo Bold"/>
          <w:sz w:val="18"/>
          <w:szCs w:val="18"/>
        </w:rPr>
        <w:t>/NETID</w:t>
      </w:r>
      <w:r w:rsidRPr="00CB703E">
        <w:rPr>
          <w:rFonts w:ascii="Menlo Bold" w:hAnsi="Menlo Bold" w:cs="Menlo Bold"/>
          <w:sz w:val="18"/>
          <w:szCs w:val="18"/>
        </w:rPr>
        <w:t>/css534/hadoop_0.20.2/conf/mapred-site.xml  ~</w:t>
      </w:r>
      <w:proofErr w:type="gramEnd"/>
      <w:r w:rsidRPr="00CB703E">
        <w:rPr>
          <w:rFonts w:ascii="Menlo Bold" w:hAnsi="Menlo Bold" w:cs="Menlo Bold"/>
          <w:sz w:val="18"/>
          <w:szCs w:val="18"/>
        </w:rPr>
        <w:t>/hadoop_0.20.2/conf/map-site.xml</w:t>
      </w:r>
    </w:p>
    <w:p w14:paraId="7063CAC9" w14:textId="4A3434C2" w:rsidR="00CB703E" w:rsidRDefault="00CB703E" w:rsidP="00CB703E">
      <w:pPr>
        <w:ind w:left="720"/>
      </w:pPr>
      <w:r>
        <w:t>However, please don’t forget to change /</w:t>
      </w:r>
      <w:proofErr w:type="spellStart"/>
      <w:r>
        <w:t>tmp</w:t>
      </w:r>
      <w:proofErr w:type="spellEnd"/>
      <w:r>
        <w:t>/</w:t>
      </w:r>
      <w:r w:rsidRPr="00777235">
        <w:rPr>
          <w:color w:val="FF0000"/>
        </w:rPr>
        <w:t>hadoop-</w:t>
      </w:r>
      <w:r w:rsidR="00777235" w:rsidRPr="00777235">
        <w:rPr>
          <w:color w:val="FF0000"/>
        </w:rPr>
        <w:t>css534</w:t>
      </w:r>
      <w:r>
        <w:t>, /home/</w:t>
      </w:r>
      <w:r w:rsidR="00777235">
        <w:t>NETID</w:t>
      </w:r>
      <w:r>
        <w:t>/</w:t>
      </w:r>
      <w:r w:rsidRPr="00777235">
        <w:rPr>
          <w:color w:val="FF0000"/>
        </w:rPr>
        <w:t>css534</w:t>
      </w:r>
      <w:r>
        <w:t xml:space="preserve">/hadoop-0.20.2 as well as the port number </w:t>
      </w:r>
      <w:r w:rsidRPr="00777235">
        <w:rPr>
          <w:color w:val="FF0000"/>
        </w:rPr>
        <w:t>28006</w:t>
      </w:r>
      <w:r w:rsidR="00777235">
        <w:t xml:space="preserve">, </w:t>
      </w:r>
      <w:r w:rsidR="00777235" w:rsidRPr="00777235">
        <w:rPr>
          <w:color w:val="FF0000"/>
        </w:rPr>
        <w:t>28007</w:t>
      </w:r>
      <w:r w:rsidR="00777235">
        <w:t xml:space="preserve">, and </w:t>
      </w:r>
      <w:r w:rsidR="00777235" w:rsidRPr="00777235">
        <w:rPr>
          <w:color w:val="FF0000"/>
        </w:rPr>
        <w:t>28008</w:t>
      </w:r>
      <w:r>
        <w:t>!</w:t>
      </w:r>
    </w:p>
    <w:p w14:paraId="17D920A4" w14:textId="77777777" w:rsidR="00FC1466" w:rsidRDefault="00FC1466" w:rsidP="00FC1466"/>
    <w:p w14:paraId="40976DCC" w14:textId="33E6F21D" w:rsidR="00682C21" w:rsidRDefault="00682C21" w:rsidP="00A47068">
      <w:pPr>
        <w:pStyle w:val="ListParagraph"/>
        <w:numPr>
          <w:ilvl w:val="0"/>
          <w:numId w:val="4"/>
        </w:numPr>
      </w:pPr>
      <w:r>
        <w:t>slaves</w:t>
      </w:r>
    </w:p>
    <w:p w14:paraId="1B0CA509" w14:textId="657DD7A3" w:rsidR="00B07651" w:rsidRPr="00A403D3" w:rsidRDefault="00CB703E" w:rsidP="00B07651">
      <w:pPr>
        <w:rPr>
          <w:rFonts w:ascii="Menlo Bold" w:hAnsi="Menlo Bold" w:cs="Menlo Bold"/>
          <w:sz w:val="18"/>
          <w:szCs w:val="18"/>
        </w:rPr>
      </w:pPr>
      <w:r w:rsidRPr="00A403D3">
        <w:rPr>
          <w:rFonts w:ascii="Menlo Bold" w:hAnsi="Menlo Bold" w:cs="Menlo Bold"/>
          <w:sz w:val="18"/>
          <w:szCs w:val="18"/>
        </w:rPr>
        <w:tab/>
        <w:t>cssmpi1</w:t>
      </w:r>
      <w:r w:rsidR="00777235">
        <w:rPr>
          <w:rFonts w:ascii="Menlo Bold" w:hAnsi="Menlo Bold" w:cs="Menlo Bold"/>
          <w:sz w:val="18"/>
          <w:szCs w:val="18"/>
        </w:rPr>
        <w:t>h</w:t>
      </w:r>
    </w:p>
    <w:p w14:paraId="0D9599C6" w14:textId="27C6705E" w:rsidR="00CB703E" w:rsidRPr="00A403D3" w:rsidRDefault="00CB703E" w:rsidP="00B07651">
      <w:pPr>
        <w:rPr>
          <w:rFonts w:ascii="Menlo Bold" w:hAnsi="Menlo Bold" w:cs="Menlo Bold"/>
          <w:sz w:val="18"/>
          <w:szCs w:val="18"/>
        </w:rPr>
      </w:pPr>
      <w:r w:rsidRPr="00A403D3">
        <w:rPr>
          <w:rFonts w:ascii="Menlo Bold" w:hAnsi="Menlo Bold" w:cs="Menlo Bold"/>
          <w:sz w:val="18"/>
          <w:szCs w:val="18"/>
        </w:rPr>
        <w:tab/>
        <w:t>cssmpi2</w:t>
      </w:r>
      <w:r w:rsidR="00777235">
        <w:rPr>
          <w:rFonts w:ascii="Menlo Bold" w:hAnsi="Menlo Bold" w:cs="Menlo Bold"/>
          <w:sz w:val="18"/>
          <w:szCs w:val="18"/>
        </w:rPr>
        <w:t>h</w:t>
      </w:r>
    </w:p>
    <w:p w14:paraId="42DD33CF" w14:textId="02D18C10" w:rsidR="00CB703E" w:rsidRPr="00A403D3" w:rsidRDefault="00CB703E" w:rsidP="00B07651">
      <w:pPr>
        <w:rPr>
          <w:rFonts w:ascii="Menlo Bold" w:hAnsi="Menlo Bold" w:cs="Menlo Bold"/>
          <w:sz w:val="18"/>
          <w:szCs w:val="18"/>
        </w:rPr>
      </w:pPr>
      <w:r w:rsidRPr="00A403D3">
        <w:rPr>
          <w:rFonts w:ascii="Menlo Bold" w:hAnsi="Menlo Bold" w:cs="Menlo Bold"/>
          <w:sz w:val="18"/>
          <w:szCs w:val="18"/>
        </w:rPr>
        <w:tab/>
        <w:t>cssmpi3</w:t>
      </w:r>
      <w:r w:rsidR="00777235">
        <w:rPr>
          <w:rFonts w:ascii="Menlo Bold" w:hAnsi="Menlo Bold" w:cs="Menlo Bold"/>
          <w:sz w:val="18"/>
          <w:szCs w:val="18"/>
        </w:rPr>
        <w:t>h</w:t>
      </w:r>
    </w:p>
    <w:p w14:paraId="791C68D9" w14:textId="3BF6E0FC" w:rsidR="00CB703E" w:rsidRPr="00A403D3" w:rsidRDefault="00CB703E" w:rsidP="00B07651">
      <w:pPr>
        <w:rPr>
          <w:rFonts w:ascii="Menlo Bold" w:hAnsi="Menlo Bold" w:cs="Menlo Bold"/>
          <w:sz w:val="18"/>
          <w:szCs w:val="18"/>
        </w:rPr>
      </w:pPr>
      <w:r w:rsidRPr="00A403D3">
        <w:rPr>
          <w:rFonts w:ascii="Menlo Bold" w:hAnsi="Menlo Bold" w:cs="Menlo Bold"/>
          <w:sz w:val="18"/>
          <w:szCs w:val="18"/>
        </w:rPr>
        <w:tab/>
        <w:t>cssmpi4</w:t>
      </w:r>
      <w:r w:rsidR="00777235">
        <w:rPr>
          <w:rFonts w:ascii="Menlo Bold" w:hAnsi="Menlo Bold" w:cs="Menlo Bold"/>
          <w:sz w:val="18"/>
          <w:szCs w:val="18"/>
        </w:rPr>
        <w:t>h</w:t>
      </w:r>
    </w:p>
    <w:p w14:paraId="3C7F2A0E" w14:textId="77777777" w:rsidR="00CB703E" w:rsidRDefault="00CB703E" w:rsidP="00B07651"/>
    <w:p w14:paraId="15A97FD3" w14:textId="77777777" w:rsidR="00CB703E" w:rsidRDefault="00CB703E" w:rsidP="00CB703E">
      <w:pPr>
        <w:ind w:left="1080" w:hanging="360"/>
      </w:pPr>
      <w:r>
        <w:t>Choose 4 computing nodes. The first node should be the same as the node that you specified in core-site.xml.</w:t>
      </w:r>
    </w:p>
    <w:p w14:paraId="22998098" w14:textId="72B3E539" w:rsidR="00CB703E" w:rsidRDefault="00CB703E" w:rsidP="00CB703E">
      <w:pPr>
        <w:ind w:left="1080" w:hanging="360"/>
      </w:pPr>
      <w:r>
        <w:t>Or, you can simply c</w:t>
      </w:r>
      <w:r w:rsidR="00A403D3">
        <w:t>opy /home/</w:t>
      </w:r>
      <w:r w:rsidR="00742D54">
        <w:t>NETID</w:t>
      </w:r>
      <w:r w:rsidR="00A403D3">
        <w:t>/</w:t>
      </w:r>
      <w:r>
        <w:t>css534’s file to your directory:</w:t>
      </w:r>
    </w:p>
    <w:p w14:paraId="75E710DF" w14:textId="35B9D634" w:rsidR="00CB703E" w:rsidRPr="00A403D3" w:rsidRDefault="00A403D3" w:rsidP="00CB703E">
      <w:pPr>
        <w:ind w:left="1080" w:hanging="360"/>
        <w:rPr>
          <w:rFonts w:ascii="Menlo Bold" w:hAnsi="Menlo Bold" w:cs="Menlo Bold"/>
          <w:sz w:val="18"/>
          <w:szCs w:val="18"/>
        </w:rPr>
      </w:pPr>
      <w:r w:rsidRPr="00A403D3">
        <w:rPr>
          <w:rFonts w:ascii="Menlo Bold" w:hAnsi="Menlo Bold" w:cs="Menlo Bold"/>
          <w:sz w:val="18"/>
          <w:szCs w:val="18"/>
        </w:rPr>
        <w:t>cp /home/</w:t>
      </w:r>
      <w:r w:rsidR="00742D54">
        <w:rPr>
          <w:rFonts w:ascii="Menlo Bold" w:hAnsi="Menlo Bold" w:cs="Menlo Bold"/>
          <w:sz w:val="18"/>
          <w:szCs w:val="18"/>
        </w:rPr>
        <w:t>NETID</w:t>
      </w:r>
      <w:r w:rsidRPr="00A403D3">
        <w:rPr>
          <w:rFonts w:ascii="Menlo Bold" w:hAnsi="Menlo Bold" w:cs="Menlo Bold"/>
          <w:sz w:val="18"/>
          <w:szCs w:val="18"/>
        </w:rPr>
        <w:t>/css534/hadoop_0.20.0</w:t>
      </w:r>
      <w:r w:rsidR="00CB703E" w:rsidRPr="00A403D3">
        <w:rPr>
          <w:rFonts w:ascii="Menlo Bold" w:hAnsi="Menlo Bold" w:cs="Menlo Bold"/>
          <w:sz w:val="18"/>
          <w:szCs w:val="18"/>
        </w:rPr>
        <w:t>/</w:t>
      </w:r>
      <w:r w:rsidRPr="00A403D3">
        <w:rPr>
          <w:rFonts w:ascii="Menlo Bold" w:hAnsi="Menlo Bold" w:cs="Menlo Bold"/>
          <w:sz w:val="18"/>
          <w:szCs w:val="18"/>
        </w:rPr>
        <w:t>conf/</w:t>
      </w:r>
      <w:proofErr w:type="gramStart"/>
      <w:r w:rsidRPr="00A403D3">
        <w:rPr>
          <w:rFonts w:ascii="Menlo Bold" w:hAnsi="Menlo Bold" w:cs="Menlo Bold"/>
          <w:sz w:val="18"/>
          <w:szCs w:val="18"/>
        </w:rPr>
        <w:t>slave  ~</w:t>
      </w:r>
      <w:proofErr w:type="gramEnd"/>
      <w:r w:rsidRPr="00A403D3">
        <w:rPr>
          <w:rFonts w:ascii="Menlo Bold" w:hAnsi="Menlo Bold" w:cs="Menlo Bold"/>
          <w:sz w:val="18"/>
          <w:szCs w:val="18"/>
        </w:rPr>
        <w:t>/hadoop_0.20.2</w:t>
      </w:r>
      <w:r w:rsidR="00CB703E" w:rsidRPr="00A403D3">
        <w:rPr>
          <w:rFonts w:ascii="Menlo Bold" w:hAnsi="Menlo Bold" w:cs="Menlo Bold"/>
          <w:sz w:val="18"/>
          <w:szCs w:val="18"/>
        </w:rPr>
        <w:t>/</w:t>
      </w:r>
      <w:r w:rsidRPr="00A403D3">
        <w:rPr>
          <w:rFonts w:ascii="Menlo Bold" w:hAnsi="Menlo Bold" w:cs="Menlo Bold"/>
          <w:sz w:val="18"/>
          <w:szCs w:val="18"/>
        </w:rPr>
        <w:t>conf</w:t>
      </w:r>
      <w:r w:rsidR="00CB703E" w:rsidRPr="00A403D3">
        <w:rPr>
          <w:rFonts w:ascii="Menlo Bold" w:hAnsi="Menlo Bold" w:cs="Menlo Bold"/>
          <w:sz w:val="18"/>
          <w:szCs w:val="18"/>
        </w:rPr>
        <w:t>/slave</w:t>
      </w:r>
    </w:p>
    <w:p w14:paraId="251B343E" w14:textId="77777777" w:rsidR="00F124FE" w:rsidRDefault="00F124FE" w:rsidP="00F124FE"/>
    <w:p w14:paraId="722F0FD1" w14:textId="21B0EC88" w:rsidR="00D956FD" w:rsidRDefault="001720DF" w:rsidP="001720DF">
      <w:r>
        <w:t xml:space="preserve">6. </w:t>
      </w:r>
      <w:r w:rsidR="00F124FE">
        <w:t>Format a new file system (just one time)</w:t>
      </w:r>
      <w:r w:rsidR="00977F9B">
        <w:t>.</w:t>
      </w:r>
    </w:p>
    <w:p w14:paraId="326EC535" w14:textId="009CA63A" w:rsidR="007A1949" w:rsidRDefault="001720DF" w:rsidP="001720DF">
      <w:r>
        <w:tab/>
      </w:r>
      <w:r w:rsidR="007A1949">
        <w:t>Make su</w:t>
      </w:r>
      <w:r w:rsidR="00957422">
        <w:t xml:space="preserve">re that you logged in </w:t>
      </w:r>
      <w:r w:rsidR="00AE4631">
        <w:t>cssmpi1h.uwb</w:t>
      </w:r>
      <w:r w:rsidR="00957422">
        <w:t>.edu</w:t>
      </w:r>
      <w:r w:rsidR="007A1949">
        <w:t xml:space="preserve"> or the master node you decided.</w:t>
      </w:r>
    </w:p>
    <w:p w14:paraId="63A35477" w14:textId="063BF52C" w:rsidR="00F124FE" w:rsidRPr="001720DF" w:rsidRDefault="001720DF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r w:rsidR="00957422" w:rsidRPr="001720DF">
        <w:rPr>
          <w:rFonts w:ascii="Menlo Bold" w:hAnsi="Menlo Bold" w:cs="Menlo Bold"/>
          <w:sz w:val="18"/>
          <w:szCs w:val="18"/>
        </w:rPr>
        <w:t>cd ~/hadoop-0.20.2</w:t>
      </w:r>
    </w:p>
    <w:p w14:paraId="1498B32B" w14:textId="4539535B" w:rsidR="00F124FE" w:rsidRPr="001720DF" w:rsidRDefault="001720DF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proofErr w:type="gramStart"/>
      <w:r w:rsidR="00F124FE" w:rsidRPr="001720DF">
        <w:rPr>
          <w:rFonts w:ascii="Menlo Bold" w:hAnsi="Menlo Bold" w:cs="Menlo Bold"/>
          <w:sz w:val="18"/>
          <w:szCs w:val="18"/>
        </w:rPr>
        <w:t>./</w:t>
      </w:r>
      <w:proofErr w:type="gramEnd"/>
      <w:r w:rsidR="00F124FE" w:rsidRPr="001720DF">
        <w:rPr>
          <w:rFonts w:ascii="Menlo Bold" w:hAnsi="Menlo Bold" w:cs="Menlo Bold"/>
          <w:sz w:val="18"/>
          <w:szCs w:val="18"/>
        </w:rPr>
        <w:t>bin/</w:t>
      </w:r>
      <w:proofErr w:type="spellStart"/>
      <w:r w:rsidR="00977F9B"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="00F124FE" w:rsidRPr="001720DF">
        <w:rPr>
          <w:rFonts w:ascii="Menlo Bold" w:hAnsi="Menlo Bold" w:cs="Menlo Bold"/>
          <w:sz w:val="18"/>
          <w:szCs w:val="18"/>
        </w:rPr>
        <w:t xml:space="preserve"> </w:t>
      </w:r>
      <w:proofErr w:type="spellStart"/>
      <w:r w:rsidR="00F124FE" w:rsidRPr="001720DF">
        <w:rPr>
          <w:rFonts w:ascii="Menlo Bold" w:hAnsi="Menlo Bold" w:cs="Menlo Bold"/>
          <w:sz w:val="18"/>
          <w:szCs w:val="18"/>
        </w:rPr>
        <w:t>namenode</w:t>
      </w:r>
      <w:proofErr w:type="spellEnd"/>
      <w:r w:rsidR="00F124FE" w:rsidRPr="001720DF">
        <w:rPr>
          <w:rFonts w:ascii="Menlo Bold" w:hAnsi="Menlo Bold" w:cs="Menlo Bold"/>
          <w:sz w:val="18"/>
          <w:szCs w:val="18"/>
        </w:rPr>
        <w:t xml:space="preserve"> –format</w:t>
      </w:r>
    </w:p>
    <w:p w14:paraId="3F1E1AC7" w14:textId="77777777" w:rsidR="00F124FE" w:rsidRDefault="00F124FE" w:rsidP="001720DF"/>
    <w:p w14:paraId="348E3336" w14:textId="30B6BC90" w:rsidR="00F124FE" w:rsidRDefault="001720DF" w:rsidP="001720DF">
      <w:r>
        <w:t xml:space="preserve">7. </w:t>
      </w:r>
      <w:r w:rsidR="00F124FE">
        <w:t>Start HDFS</w:t>
      </w:r>
      <w:r w:rsidR="00977F9B">
        <w:t>.</w:t>
      </w:r>
    </w:p>
    <w:p w14:paraId="703183AE" w14:textId="0CE0F67F" w:rsidR="00F124FE" w:rsidRPr="001720DF" w:rsidRDefault="001720DF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r w:rsidR="00D44E87">
        <w:rPr>
          <w:rFonts w:ascii="Menlo Bold" w:hAnsi="Menlo Bold" w:cs="Menlo Bold"/>
          <w:sz w:val="18"/>
          <w:szCs w:val="18"/>
        </w:rPr>
        <w:t>./</w:t>
      </w:r>
      <w:r w:rsidR="00957422" w:rsidRPr="001720DF">
        <w:rPr>
          <w:rFonts w:ascii="Menlo Bold" w:hAnsi="Menlo Bold" w:cs="Menlo Bold"/>
          <w:sz w:val="18"/>
          <w:szCs w:val="18"/>
        </w:rPr>
        <w:t>bin/start-all</w:t>
      </w:r>
      <w:r w:rsidR="00F124FE" w:rsidRPr="001720DF">
        <w:rPr>
          <w:rFonts w:ascii="Menlo Bold" w:hAnsi="Menlo Bold" w:cs="Menlo Bold"/>
          <w:sz w:val="18"/>
          <w:szCs w:val="18"/>
        </w:rPr>
        <w:t>.sh</w:t>
      </w:r>
    </w:p>
    <w:p w14:paraId="288E1721" w14:textId="77777777" w:rsidR="00F124FE" w:rsidRDefault="00F124FE" w:rsidP="001720DF"/>
    <w:p w14:paraId="782BB468" w14:textId="50E3C1D4" w:rsidR="00F124FE" w:rsidRDefault="001720DF" w:rsidP="001720DF">
      <w:r>
        <w:t xml:space="preserve">8. </w:t>
      </w:r>
      <w:r w:rsidR="00977F9B">
        <w:t xml:space="preserve">Create your </w:t>
      </w:r>
      <w:proofErr w:type="spellStart"/>
      <w:r w:rsidR="00977F9B">
        <w:t>hadoop</w:t>
      </w:r>
      <w:proofErr w:type="spellEnd"/>
      <w:r w:rsidR="00F124FE">
        <w:t xml:space="preserve"> account</w:t>
      </w:r>
      <w:r w:rsidR="00977F9B">
        <w:t xml:space="preserve"> by yourself.</w:t>
      </w:r>
    </w:p>
    <w:p w14:paraId="41BA3A03" w14:textId="3871A771" w:rsidR="00F124FE" w:rsidRDefault="001720DF" w:rsidP="001720DF">
      <w:r>
        <w:tab/>
      </w:r>
      <w:r w:rsidR="00F124FE">
        <w:t xml:space="preserve">In the following example, you need to replace </w:t>
      </w:r>
      <w:r w:rsidR="0099656A">
        <w:t>css534</w:t>
      </w:r>
      <w:r w:rsidR="00B4767E">
        <w:t xml:space="preserve"> with </w:t>
      </w:r>
      <w:proofErr w:type="spellStart"/>
      <w:r w:rsidR="00B4767E">
        <w:t>YourUNetID</w:t>
      </w:r>
      <w:proofErr w:type="spellEnd"/>
      <w:r w:rsidR="00B4767E">
        <w:t>.</w:t>
      </w:r>
    </w:p>
    <w:p w14:paraId="3FB4EBBF" w14:textId="3FF02033" w:rsidR="00F124FE" w:rsidRPr="001720DF" w:rsidRDefault="001720DF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proofErr w:type="gramStart"/>
      <w:r w:rsidR="00727A37" w:rsidRPr="001720DF">
        <w:rPr>
          <w:rFonts w:ascii="Menlo Bold" w:hAnsi="Menlo Bold" w:cs="Menlo Bold"/>
          <w:sz w:val="18"/>
          <w:szCs w:val="18"/>
        </w:rPr>
        <w:t>./</w:t>
      </w:r>
      <w:proofErr w:type="gramEnd"/>
      <w:r w:rsidR="00727A37" w:rsidRPr="001720DF">
        <w:rPr>
          <w:rFonts w:ascii="Menlo Bold" w:hAnsi="Menlo Bold" w:cs="Menlo Bold"/>
          <w:sz w:val="18"/>
          <w:szCs w:val="18"/>
        </w:rPr>
        <w:t>bin/</w:t>
      </w:r>
      <w:proofErr w:type="spellStart"/>
      <w:r w:rsidR="00727A37"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="00727A37" w:rsidRPr="001720DF">
        <w:rPr>
          <w:rFonts w:ascii="Menlo Bold" w:hAnsi="Menlo Bold" w:cs="Menlo Bold"/>
          <w:sz w:val="18"/>
          <w:szCs w:val="18"/>
        </w:rPr>
        <w:t xml:space="preserve"> fs</w:t>
      </w:r>
      <w:r w:rsidR="00F124FE" w:rsidRPr="001720DF">
        <w:rPr>
          <w:rFonts w:ascii="Menlo Bold" w:hAnsi="Menlo Bold" w:cs="Menlo Bold"/>
          <w:sz w:val="18"/>
          <w:szCs w:val="18"/>
        </w:rPr>
        <w:t xml:space="preserve"> –</w:t>
      </w:r>
      <w:proofErr w:type="spellStart"/>
      <w:r w:rsidR="00F124FE" w:rsidRPr="001720DF">
        <w:rPr>
          <w:rFonts w:ascii="Menlo Bold" w:hAnsi="Menlo Bold" w:cs="Menlo Bold"/>
          <w:sz w:val="18"/>
          <w:szCs w:val="18"/>
        </w:rPr>
        <w:t>mkdir</w:t>
      </w:r>
      <w:proofErr w:type="spellEnd"/>
      <w:r w:rsidR="00F124FE" w:rsidRPr="001720DF">
        <w:rPr>
          <w:rFonts w:ascii="Menlo Bold" w:hAnsi="Menlo Bold" w:cs="Menlo Bold"/>
          <w:sz w:val="18"/>
          <w:szCs w:val="18"/>
        </w:rPr>
        <w:t xml:space="preserve"> /user</w:t>
      </w:r>
    </w:p>
    <w:p w14:paraId="478A677F" w14:textId="2FB6EBDA" w:rsidR="00F124FE" w:rsidRPr="001720DF" w:rsidRDefault="001720DF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proofErr w:type="gramStart"/>
      <w:r w:rsidR="00727A37" w:rsidRPr="001720DF">
        <w:rPr>
          <w:rFonts w:ascii="Menlo Bold" w:hAnsi="Menlo Bold" w:cs="Menlo Bold"/>
          <w:sz w:val="18"/>
          <w:szCs w:val="18"/>
        </w:rPr>
        <w:t>./</w:t>
      </w:r>
      <w:proofErr w:type="gramEnd"/>
      <w:r w:rsidR="00727A37" w:rsidRPr="001720DF">
        <w:rPr>
          <w:rFonts w:ascii="Menlo Bold" w:hAnsi="Menlo Bold" w:cs="Menlo Bold"/>
          <w:sz w:val="18"/>
          <w:szCs w:val="18"/>
        </w:rPr>
        <w:t>bin/</w:t>
      </w:r>
      <w:proofErr w:type="spellStart"/>
      <w:r w:rsidR="00727A37"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="00727A37" w:rsidRPr="001720DF">
        <w:rPr>
          <w:rFonts w:ascii="Menlo Bold" w:hAnsi="Menlo Bold" w:cs="Menlo Bold"/>
          <w:sz w:val="18"/>
          <w:szCs w:val="18"/>
        </w:rPr>
        <w:t xml:space="preserve"> </w:t>
      </w:r>
      <w:r w:rsidR="00B4767E" w:rsidRPr="001720DF">
        <w:rPr>
          <w:rFonts w:ascii="Menlo Bold" w:hAnsi="Menlo Bold" w:cs="Menlo Bold"/>
          <w:sz w:val="18"/>
          <w:szCs w:val="18"/>
        </w:rPr>
        <w:t>fs –</w:t>
      </w:r>
      <w:proofErr w:type="spellStart"/>
      <w:r w:rsidR="00B4767E" w:rsidRPr="001720DF">
        <w:rPr>
          <w:rFonts w:ascii="Menlo Bold" w:hAnsi="Menlo Bold" w:cs="Menlo Bold"/>
          <w:sz w:val="18"/>
          <w:szCs w:val="18"/>
        </w:rPr>
        <w:t>mkdir</w:t>
      </w:r>
      <w:proofErr w:type="spellEnd"/>
      <w:r w:rsidR="00B4767E" w:rsidRPr="001720DF">
        <w:rPr>
          <w:rFonts w:ascii="Menlo Bold" w:hAnsi="Menlo Bold" w:cs="Menlo Bold"/>
          <w:sz w:val="18"/>
          <w:szCs w:val="18"/>
        </w:rPr>
        <w:t xml:space="preserve"> /user/</w:t>
      </w:r>
      <w:r w:rsidR="0099656A">
        <w:rPr>
          <w:rFonts w:ascii="Menlo Bold" w:hAnsi="Menlo Bold" w:cs="Menlo Bold"/>
          <w:sz w:val="18"/>
          <w:szCs w:val="18"/>
        </w:rPr>
        <w:t>css534</w:t>
      </w:r>
    </w:p>
    <w:p w14:paraId="4598FAC8" w14:textId="4373D0EA" w:rsidR="00F124FE" w:rsidRPr="001720DF" w:rsidRDefault="001720DF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proofErr w:type="gramStart"/>
      <w:r w:rsidR="00727A37" w:rsidRPr="001720DF">
        <w:rPr>
          <w:rFonts w:ascii="Menlo Bold" w:hAnsi="Menlo Bold" w:cs="Menlo Bold"/>
          <w:sz w:val="18"/>
          <w:szCs w:val="18"/>
        </w:rPr>
        <w:t>./</w:t>
      </w:r>
      <w:proofErr w:type="gramEnd"/>
      <w:r w:rsidR="00727A37" w:rsidRPr="001720DF">
        <w:rPr>
          <w:rFonts w:ascii="Menlo Bold" w:hAnsi="Menlo Bold" w:cs="Menlo Bold"/>
          <w:sz w:val="18"/>
          <w:szCs w:val="18"/>
        </w:rPr>
        <w:t>bin/</w:t>
      </w:r>
      <w:proofErr w:type="spellStart"/>
      <w:r w:rsidR="00727A37"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="00727A37" w:rsidRPr="001720DF">
        <w:rPr>
          <w:rFonts w:ascii="Menlo Bold" w:hAnsi="Menlo Bold" w:cs="Menlo Bold"/>
          <w:sz w:val="18"/>
          <w:szCs w:val="18"/>
        </w:rPr>
        <w:t xml:space="preserve"> </w:t>
      </w:r>
      <w:r w:rsidR="00F124FE" w:rsidRPr="001720DF">
        <w:rPr>
          <w:rFonts w:ascii="Menlo Bold" w:hAnsi="Menlo Bold" w:cs="Menlo Bold"/>
          <w:sz w:val="18"/>
          <w:szCs w:val="18"/>
        </w:rPr>
        <w:t>fs –</w:t>
      </w:r>
      <w:proofErr w:type="spellStart"/>
      <w:r w:rsidR="00F124FE" w:rsidRPr="001720DF">
        <w:rPr>
          <w:rFonts w:ascii="Menlo Bold" w:hAnsi="Menlo Bold" w:cs="Menlo Bold"/>
          <w:sz w:val="18"/>
          <w:szCs w:val="18"/>
        </w:rPr>
        <w:t>chown</w:t>
      </w:r>
      <w:proofErr w:type="spellEnd"/>
      <w:r w:rsidR="00F124FE" w:rsidRPr="001720DF">
        <w:rPr>
          <w:rFonts w:ascii="Menlo Bold" w:hAnsi="Menlo Bold" w:cs="Menlo Bold"/>
          <w:sz w:val="18"/>
          <w:szCs w:val="18"/>
        </w:rPr>
        <w:t xml:space="preserve"> </w:t>
      </w:r>
      <w:r w:rsidR="0099656A">
        <w:rPr>
          <w:rFonts w:ascii="Menlo Bold" w:hAnsi="Menlo Bold" w:cs="Menlo Bold"/>
          <w:sz w:val="18"/>
          <w:szCs w:val="18"/>
        </w:rPr>
        <w:t>css534</w:t>
      </w:r>
      <w:r w:rsidR="00F124FE" w:rsidRPr="001720DF">
        <w:rPr>
          <w:rFonts w:ascii="Menlo Bold" w:hAnsi="Menlo Bold" w:cs="Menlo Bold"/>
          <w:sz w:val="18"/>
          <w:szCs w:val="18"/>
        </w:rPr>
        <w:t>:</w:t>
      </w:r>
      <w:r w:rsidR="0099656A">
        <w:rPr>
          <w:rFonts w:ascii="Menlo Bold" w:hAnsi="Menlo Bold" w:cs="Menlo Bold"/>
          <w:sz w:val="18"/>
          <w:szCs w:val="18"/>
        </w:rPr>
        <w:t>css534</w:t>
      </w:r>
      <w:r w:rsidR="00F124FE" w:rsidRPr="001720DF">
        <w:rPr>
          <w:rFonts w:ascii="Menlo Bold" w:hAnsi="Menlo Bold" w:cs="Menlo Bold"/>
          <w:sz w:val="18"/>
          <w:szCs w:val="18"/>
        </w:rPr>
        <w:t xml:space="preserve"> </w:t>
      </w:r>
      <w:r w:rsidR="00701982" w:rsidRPr="001720DF">
        <w:rPr>
          <w:rFonts w:ascii="Menlo Bold" w:hAnsi="Menlo Bold" w:cs="Menlo Bold"/>
          <w:sz w:val="18"/>
          <w:szCs w:val="18"/>
        </w:rPr>
        <w:t>/</w:t>
      </w:r>
      <w:r w:rsidR="00F124FE" w:rsidRPr="001720DF">
        <w:rPr>
          <w:rFonts w:ascii="Menlo Bold" w:hAnsi="Menlo Bold" w:cs="Menlo Bold"/>
          <w:sz w:val="18"/>
          <w:szCs w:val="18"/>
        </w:rPr>
        <w:t>user/</w:t>
      </w:r>
      <w:r w:rsidR="0099656A">
        <w:rPr>
          <w:rFonts w:ascii="Menlo Bold" w:hAnsi="Menlo Bold" w:cs="Menlo Bold"/>
          <w:sz w:val="18"/>
          <w:szCs w:val="18"/>
        </w:rPr>
        <w:t>css534</w:t>
      </w:r>
    </w:p>
    <w:p w14:paraId="39E1548E" w14:textId="3E1D7086" w:rsidR="00B4767E" w:rsidRPr="001720DF" w:rsidRDefault="001720DF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proofErr w:type="gramStart"/>
      <w:r w:rsidR="00B4767E" w:rsidRPr="001720DF">
        <w:rPr>
          <w:rFonts w:ascii="Menlo Bold" w:hAnsi="Menlo Bold" w:cs="Menlo Bold"/>
          <w:sz w:val="18"/>
          <w:szCs w:val="18"/>
        </w:rPr>
        <w:t>./</w:t>
      </w:r>
      <w:proofErr w:type="gramEnd"/>
      <w:r w:rsidR="00B4767E" w:rsidRPr="001720DF">
        <w:rPr>
          <w:rFonts w:ascii="Menlo Bold" w:hAnsi="Menlo Bold" w:cs="Menlo Bold"/>
          <w:sz w:val="18"/>
          <w:szCs w:val="18"/>
        </w:rPr>
        <w:t>bin/</w:t>
      </w:r>
      <w:proofErr w:type="spellStart"/>
      <w:r w:rsidR="00B4767E"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="00B4767E" w:rsidRPr="001720DF">
        <w:rPr>
          <w:rFonts w:ascii="Menlo Bold" w:hAnsi="Menlo Bold" w:cs="Menlo Bold"/>
          <w:sz w:val="18"/>
          <w:szCs w:val="18"/>
        </w:rPr>
        <w:t xml:space="preserve"> </w:t>
      </w:r>
      <w:proofErr w:type="spellStart"/>
      <w:r w:rsidR="00B4767E" w:rsidRPr="001720DF">
        <w:rPr>
          <w:rFonts w:ascii="Menlo Bold" w:hAnsi="Menlo Bold" w:cs="Menlo Bold"/>
          <w:sz w:val="18"/>
          <w:szCs w:val="18"/>
        </w:rPr>
        <w:t>dfsadmin</w:t>
      </w:r>
      <w:proofErr w:type="spellEnd"/>
      <w:r w:rsidR="00B4767E" w:rsidRPr="001720DF">
        <w:rPr>
          <w:rFonts w:ascii="Menlo Bold" w:hAnsi="Menlo Bold" w:cs="Menlo Bold"/>
          <w:sz w:val="18"/>
          <w:szCs w:val="18"/>
        </w:rPr>
        <w:t xml:space="preserve"> –</w:t>
      </w:r>
      <w:proofErr w:type="spellStart"/>
      <w:r w:rsidR="00B4767E" w:rsidRPr="001720DF">
        <w:rPr>
          <w:rFonts w:ascii="Menlo Bold" w:hAnsi="Menlo Bold" w:cs="Menlo Bold"/>
          <w:sz w:val="18"/>
          <w:szCs w:val="18"/>
        </w:rPr>
        <w:t>setSpaceQuota</w:t>
      </w:r>
      <w:proofErr w:type="spellEnd"/>
      <w:r w:rsidR="00B4767E" w:rsidRPr="001720DF">
        <w:rPr>
          <w:rFonts w:ascii="Menlo Bold" w:hAnsi="Menlo Bold" w:cs="Menlo Bold"/>
          <w:sz w:val="18"/>
          <w:szCs w:val="18"/>
        </w:rPr>
        <w:t xml:space="preserve"> 10g /user/</w:t>
      </w:r>
      <w:r w:rsidR="0099656A">
        <w:rPr>
          <w:rFonts w:ascii="Menlo Bold" w:hAnsi="Menlo Bold" w:cs="Menlo Bold"/>
          <w:sz w:val="18"/>
          <w:szCs w:val="18"/>
        </w:rPr>
        <w:t>css534</w:t>
      </w:r>
    </w:p>
    <w:p w14:paraId="279F5916" w14:textId="389927D1" w:rsidR="00F124FE" w:rsidRDefault="001720DF" w:rsidP="001720DF">
      <w:r>
        <w:rPr>
          <w:rFonts w:ascii="Menlo Bold" w:hAnsi="Menlo Bold" w:cs="Menlo Bold"/>
          <w:sz w:val="18"/>
          <w:szCs w:val="18"/>
        </w:rPr>
        <w:tab/>
      </w:r>
      <w:proofErr w:type="gramStart"/>
      <w:r w:rsidR="00727A37" w:rsidRPr="001720DF">
        <w:rPr>
          <w:rFonts w:ascii="Menlo Bold" w:hAnsi="Menlo Bold" w:cs="Menlo Bold"/>
          <w:sz w:val="18"/>
          <w:szCs w:val="18"/>
        </w:rPr>
        <w:t>./</w:t>
      </w:r>
      <w:proofErr w:type="gramEnd"/>
      <w:r w:rsidR="00727A37" w:rsidRPr="001720DF">
        <w:rPr>
          <w:rFonts w:ascii="Menlo Bold" w:hAnsi="Menlo Bold" w:cs="Menlo Bold"/>
          <w:sz w:val="18"/>
          <w:szCs w:val="18"/>
        </w:rPr>
        <w:t>bin/</w:t>
      </w:r>
      <w:proofErr w:type="spellStart"/>
      <w:r w:rsidR="00727A37"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="00727A37" w:rsidRPr="001720DF">
        <w:rPr>
          <w:rFonts w:ascii="Menlo Bold" w:hAnsi="Menlo Bold" w:cs="Menlo Bold"/>
          <w:sz w:val="18"/>
          <w:szCs w:val="18"/>
        </w:rPr>
        <w:t xml:space="preserve"> </w:t>
      </w:r>
      <w:r w:rsidR="00F124FE" w:rsidRPr="001720DF">
        <w:rPr>
          <w:rFonts w:ascii="Menlo Bold" w:hAnsi="Menlo Bold" w:cs="Menlo Bold"/>
          <w:sz w:val="18"/>
          <w:szCs w:val="18"/>
        </w:rPr>
        <w:t>fs –ls /user/</w:t>
      </w:r>
    </w:p>
    <w:p w14:paraId="063B2831" w14:textId="77777777" w:rsidR="00B2653E" w:rsidRDefault="00B2653E" w:rsidP="001720DF"/>
    <w:p w14:paraId="5E3DFA96" w14:textId="67E2BEFD" w:rsidR="004929C6" w:rsidRDefault="001720DF" w:rsidP="001720DF">
      <w:r>
        <w:t xml:space="preserve">9. </w:t>
      </w:r>
      <w:r w:rsidR="004929C6">
        <w:t>Compile a MapReduce application</w:t>
      </w:r>
      <w:r w:rsidR="00AF603B">
        <w:t>, (i.e., WordCount.java)</w:t>
      </w:r>
    </w:p>
    <w:p w14:paraId="4B3E92B9" w14:textId="320C5980" w:rsidR="004929C6" w:rsidRDefault="001720DF" w:rsidP="001720DF">
      <w:r>
        <w:tab/>
      </w:r>
      <w:r w:rsidR="004929C6">
        <w:t>Copy ~</w:t>
      </w:r>
      <w:r w:rsidR="00E14D55">
        <w:t>css534</w:t>
      </w:r>
      <w:r w:rsidR="004929C6">
        <w:t>/programming/MapReduce/worcount_2.0 to your directory.</w:t>
      </w:r>
    </w:p>
    <w:p w14:paraId="07F13626" w14:textId="00F751F5" w:rsidR="001720DF" w:rsidRDefault="001720DF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r w:rsidR="00465BE8" w:rsidRPr="001720DF">
        <w:rPr>
          <w:rFonts w:ascii="Menlo Bold" w:hAnsi="Menlo Bold" w:cs="Menlo Bold"/>
          <w:sz w:val="18"/>
          <w:szCs w:val="18"/>
        </w:rPr>
        <w:t>cp –r /home/</w:t>
      </w:r>
      <w:r w:rsidR="00E14D55">
        <w:rPr>
          <w:rFonts w:ascii="Menlo Bold" w:hAnsi="Menlo Bold" w:cs="Menlo Bold"/>
          <w:sz w:val="18"/>
          <w:szCs w:val="18"/>
        </w:rPr>
        <w:t>NETID</w:t>
      </w:r>
      <w:r w:rsidR="00465BE8" w:rsidRPr="001720DF">
        <w:rPr>
          <w:rFonts w:ascii="Menlo Bold" w:hAnsi="Menlo Bold" w:cs="Menlo Bold"/>
          <w:sz w:val="18"/>
          <w:szCs w:val="18"/>
        </w:rPr>
        <w:t>/</w:t>
      </w:r>
      <w:r w:rsidR="004929C6" w:rsidRPr="001720DF">
        <w:rPr>
          <w:rFonts w:ascii="Menlo Bold" w:hAnsi="Menlo Bold" w:cs="Menlo Bold"/>
          <w:sz w:val="18"/>
          <w:szCs w:val="18"/>
        </w:rPr>
        <w:t>css534/programming/MapReduce/wordcount_2.</w:t>
      </w:r>
      <w:proofErr w:type="gramStart"/>
      <w:r w:rsidR="004929C6" w:rsidRPr="001720DF">
        <w:rPr>
          <w:rFonts w:ascii="Menlo Bold" w:hAnsi="Menlo Bold" w:cs="Menlo Bold"/>
          <w:sz w:val="18"/>
          <w:szCs w:val="18"/>
        </w:rPr>
        <w:t>0 .</w:t>
      </w:r>
      <w:proofErr w:type="gramEnd"/>
    </w:p>
    <w:p w14:paraId="416B6E11" w14:textId="46537AD9" w:rsidR="00465BE8" w:rsidRPr="001720DF" w:rsidRDefault="001720DF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r w:rsidR="00AF603B" w:rsidRPr="001720DF">
        <w:rPr>
          <w:rFonts w:ascii="Menlo Bold" w:hAnsi="Menlo Bold" w:cs="Menlo Bold"/>
          <w:sz w:val="18"/>
          <w:szCs w:val="18"/>
        </w:rPr>
        <w:t>cd wordcount_2.0</w:t>
      </w:r>
    </w:p>
    <w:p w14:paraId="5A154864" w14:textId="451BCB9A" w:rsidR="00612CE1" w:rsidRPr="001720DF" w:rsidRDefault="001720DF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proofErr w:type="spellStart"/>
      <w:r w:rsidR="00612CE1" w:rsidRPr="001720DF">
        <w:rPr>
          <w:rFonts w:ascii="Menlo Bold" w:hAnsi="Menlo Bold" w:cs="Menlo Bold"/>
          <w:sz w:val="18"/>
          <w:szCs w:val="18"/>
        </w:rPr>
        <w:t>javac</w:t>
      </w:r>
      <w:proofErr w:type="spellEnd"/>
      <w:r w:rsidR="00612CE1" w:rsidRPr="001720DF">
        <w:rPr>
          <w:rFonts w:ascii="Menlo Bold" w:hAnsi="Menlo Bold" w:cs="Menlo Bold"/>
          <w:sz w:val="18"/>
          <w:szCs w:val="18"/>
        </w:rPr>
        <w:t xml:space="preserve"> -</w:t>
      </w:r>
      <w:proofErr w:type="spellStart"/>
      <w:r w:rsidR="00612CE1" w:rsidRPr="001720DF">
        <w:rPr>
          <w:rFonts w:ascii="Menlo Bold" w:hAnsi="Menlo Bold" w:cs="Menlo Bold"/>
          <w:sz w:val="18"/>
          <w:szCs w:val="18"/>
        </w:rPr>
        <w:t>classpath</w:t>
      </w:r>
      <w:proofErr w:type="spellEnd"/>
      <w:r w:rsidR="00612CE1" w:rsidRPr="001720DF">
        <w:rPr>
          <w:rFonts w:ascii="Menlo Bold" w:hAnsi="Menlo Bold" w:cs="Menlo Bold"/>
          <w:sz w:val="18"/>
          <w:szCs w:val="18"/>
        </w:rPr>
        <w:t xml:space="preserve"> ${HADOOP_HOME}/hadoop-${HADOOP_</w:t>
      </w:r>
      <w:proofErr w:type="gramStart"/>
      <w:r w:rsidR="00612CE1" w:rsidRPr="001720DF">
        <w:rPr>
          <w:rFonts w:ascii="Menlo Bold" w:hAnsi="Menlo Bold" w:cs="Menlo Bold"/>
          <w:sz w:val="18"/>
          <w:szCs w:val="18"/>
        </w:rPr>
        <w:t>VERSION}-core.jar</w:t>
      </w:r>
      <w:proofErr w:type="gramEnd"/>
      <w:r w:rsidR="00612CE1" w:rsidRPr="001720DF">
        <w:rPr>
          <w:rFonts w:ascii="Menlo Bold" w:hAnsi="Menlo Bold" w:cs="Menlo Bold"/>
          <w:sz w:val="18"/>
          <w:szCs w:val="18"/>
        </w:rPr>
        <w:t xml:space="preserve"> WordCount.java</w:t>
      </w:r>
    </w:p>
    <w:p w14:paraId="008D63E9" w14:textId="565EAA76" w:rsidR="004929C6" w:rsidRPr="001720DF" w:rsidRDefault="001720DF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r w:rsidR="004929C6" w:rsidRPr="001720DF">
        <w:rPr>
          <w:rFonts w:ascii="Menlo Bold" w:hAnsi="Menlo Bold" w:cs="Menlo Bold"/>
          <w:sz w:val="18"/>
          <w:szCs w:val="18"/>
        </w:rPr>
        <w:t>jar –</w:t>
      </w:r>
      <w:proofErr w:type="spellStart"/>
      <w:r w:rsidR="004929C6" w:rsidRPr="001720DF">
        <w:rPr>
          <w:rFonts w:ascii="Menlo Bold" w:hAnsi="Menlo Bold" w:cs="Menlo Bold"/>
          <w:sz w:val="18"/>
          <w:szCs w:val="18"/>
        </w:rPr>
        <w:t>cvf</w:t>
      </w:r>
      <w:proofErr w:type="spellEnd"/>
      <w:r w:rsidR="004929C6" w:rsidRPr="001720DF">
        <w:rPr>
          <w:rFonts w:ascii="Menlo Bold" w:hAnsi="Menlo Bold" w:cs="Menlo Bold"/>
          <w:sz w:val="18"/>
          <w:szCs w:val="18"/>
        </w:rPr>
        <w:t xml:space="preserve"> wordcount.jar</w:t>
      </w:r>
      <w:r w:rsidR="00AF603B" w:rsidRPr="001720DF">
        <w:rPr>
          <w:rFonts w:ascii="Menlo Bold" w:hAnsi="Menlo Bold" w:cs="Menlo Bold"/>
          <w:sz w:val="18"/>
          <w:szCs w:val="18"/>
        </w:rPr>
        <w:t xml:space="preserve"> *.class</w:t>
      </w:r>
    </w:p>
    <w:p w14:paraId="2FB16587" w14:textId="77777777" w:rsidR="002349EF" w:rsidRDefault="002349EF" w:rsidP="001720DF"/>
    <w:p w14:paraId="02CC3AAB" w14:textId="1700331B" w:rsidR="006740ED" w:rsidRPr="00612CE1" w:rsidRDefault="00465BE8" w:rsidP="001720DF">
      <w:r>
        <w:t xml:space="preserve"> </w:t>
      </w:r>
      <w:r w:rsidR="001720DF">
        <w:t xml:space="preserve">10. </w:t>
      </w:r>
      <w:r>
        <w:t>Set up input/ and output/ directories under your account, (i.e., /user/</w:t>
      </w:r>
      <w:proofErr w:type="spellStart"/>
      <w:r>
        <w:t>YourUNetID</w:t>
      </w:r>
      <w:proofErr w:type="spellEnd"/>
      <w:r w:rsidR="00AF603B">
        <w:t>/</w:t>
      </w:r>
      <w:r>
        <w:t xml:space="preserve">input and </w:t>
      </w:r>
      <w:r w:rsidR="001720DF">
        <w:tab/>
      </w:r>
      <w:r>
        <w:t>/user/</w:t>
      </w:r>
      <w:proofErr w:type="spellStart"/>
      <w:r>
        <w:t>YourUNetID</w:t>
      </w:r>
      <w:proofErr w:type="spellEnd"/>
      <w:r>
        <w:t xml:space="preserve">/input) and copy your Unix wordcount_2.0/input/’s files to Hadoop’s </w:t>
      </w:r>
      <w:r w:rsidR="001720DF">
        <w:tab/>
      </w:r>
      <w:r>
        <w:t>/user/</w:t>
      </w:r>
      <w:proofErr w:type="spellStart"/>
      <w:r>
        <w:t>YouUNeetID</w:t>
      </w:r>
      <w:proofErr w:type="spellEnd"/>
      <w:r>
        <w:t>/input.</w:t>
      </w:r>
    </w:p>
    <w:p w14:paraId="78981E3D" w14:textId="65C81C68" w:rsidR="00465BE8" w:rsidRPr="001720DF" w:rsidRDefault="00612CE1" w:rsidP="001720DF">
      <w:pPr>
        <w:ind w:left="720"/>
        <w:rPr>
          <w:rFonts w:ascii="Menlo Bold" w:hAnsi="Menlo Bold" w:cs="Menlo Bold"/>
          <w:sz w:val="18"/>
          <w:szCs w:val="18"/>
        </w:rPr>
      </w:pPr>
      <w:r w:rsidRPr="001720DF">
        <w:rPr>
          <w:rFonts w:ascii="Menlo Bold" w:hAnsi="Menlo Bold" w:cs="Menlo Bold"/>
          <w:sz w:val="18"/>
          <w:szCs w:val="18"/>
        </w:rPr>
        <w:t>~/hadoop-0.20.2</w:t>
      </w:r>
      <w:r w:rsidR="00465BE8" w:rsidRPr="001720DF">
        <w:rPr>
          <w:rFonts w:ascii="Menlo Bold" w:hAnsi="Menlo Bold" w:cs="Menlo Bold"/>
          <w:sz w:val="18"/>
          <w:szCs w:val="18"/>
        </w:rPr>
        <w:t>/bin/</w:t>
      </w:r>
      <w:proofErr w:type="spellStart"/>
      <w:r w:rsidR="00465BE8"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="00465BE8" w:rsidRPr="001720DF">
        <w:rPr>
          <w:rFonts w:ascii="Menlo Bold" w:hAnsi="Menlo Bold" w:cs="Menlo Bold"/>
          <w:sz w:val="18"/>
          <w:szCs w:val="18"/>
        </w:rPr>
        <w:t xml:space="preserve"> fs –</w:t>
      </w:r>
      <w:proofErr w:type="spellStart"/>
      <w:r w:rsidR="00465BE8" w:rsidRPr="001720DF">
        <w:rPr>
          <w:rFonts w:ascii="Menlo Bold" w:hAnsi="Menlo Bold" w:cs="Menlo Bold"/>
          <w:sz w:val="18"/>
          <w:szCs w:val="18"/>
        </w:rPr>
        <w:t>mkdir</w:t>
      </w:r>
      <w:proofErr w:type="spellEnd"/>
      <w:r w:rsidR="00465BE8" w:rsidRPr="001720DF">
        <w:rPr>
          <w:rFonts w:ascii="Menlo Bold" w:hAnsi="Menlo Bold" w:cs="Menlo Bold"/>
          <w:sz w:val="18"/>
          <w:szCs w:val="18"/>
        </w:rPr>
        <w:t xml:space="preserve"> /user/</w:t>
      </w:r>
      <w:r w:rsidR="00D93506">
        <w:rPr>
          <w:rFonts w:ascii="Menlo Bold" w:hAnsi="Menlo Bold" w:cs="Menlo Bold"/>
          <w:sz w:val="18"/>
          <w:szCs w:val="18"/>
        </w:rPr>
        <w:t>css534</w:t>
      </w:r>
      <w:r w:rsidR="00465BE8" w:rsidRPr="001720DF">
        <w:rPr>
          <w:rFonts w:ascii="Menlo Bold" w:hAnsi="Menlo Bold" w:cs="Menlo Bold"/>
          <w:sz w:val="18"/>
          <w:szCs w:val="18"/>
        </w:rPr>
        <w:t>/input</w:t>
      </w:r>
    </w:p>
    <w:p w14:paraId="5EAA3AF6" w14:textId="380A90F1" w:rsidR="00612CE1" w:rsidRPr="001720DF" w:rsidRDefault="00612CE1" w:rsidP="001720DF">
      <w:pPr>
        <w:ind w:left="720"/>
        <w:rPr>
          <w:rFonts w:ascii="Menlo Bold" w:hAnsi="Menlo Bold" w:cs="Menlo Bold"/>
          <w:sz w:val="18"/>
          <w:szCs w:val="18"/>
        </w:rPr>
      </w:pPr>
      <w:r w:rsidRPr="001720DF">
        <w:rPr>
          <w:rFonts w:ascii="Menlo Bold" w:hAnsi="Menlo Bold" w:cs="Menlo Bold"/>
          <w:sz w:val="18"/>
          <w:szCs w:val="18"/>
        </w:rPr>
        <w:t>~/hadoop-0.20.2/bin/</w:t>
      </w:r>
      <w:proofErr w:type="spellStart"/>
      <w:r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Pr="001720DF">
        <w:rPr>
          <w:rFonts w:ascii="Menlo Bold" w:hAnsi="Menlo Bold" w:cs="Menlo Bold"/>
          <w:sz w:val="18"/>
          <w:szCs w:val="18"/>
        </w:rPr>
        <w:t xml:space="preserve"> fs –put input/* /user/</w:t>
      </w:r>
      <w:r w:rsidR="00D93506">
        <w:rPr>
          <w:rFonts w:ascii="Menlo Bold" w:hAnsi="Menlo Bold" w:cs="Menlo Bold"/>
          <w:sz w:val="18"/>
          <w:szCs w:val="18"/>
        </w:rPr>
        <w:t>css534</w:t>
      </w:r>
      <w:r w:rsidRPr="001720DF">
        <w:rPr>
          <w:rFonts w:ascii="Menlo Bold" w:hAnsi="Menlo Bold" w:cs="Menlo Bold"/>
          <w:sz w:val="18"/>
          <w:szCs w:val="18"/>
        </w:rPr>
        <w:t>/input</w:t>
      </w:r>
    </w:p>
    <w:p w14:paraId="5A3B0CF2" w14:textId="7DABF32D" w:rsidR="00612CE1" w:rsidRPr="001720DF" w:rsidRDefault="00612CE1" w:rsidP="001720DF">
      <w:pPr>
        <w:ind w:left="720"/>
        <w:rPr>
          <w:rFonts w:ascii="Menlo Bold" w:hAnsi="Menlo Bold" w:cs="Menlo Bold"/>
          <w:sz w:val="18"/>
          <w:szCs w:val="18"/>
        </w:rPr>
      </w:pPr>
      <w:r w:rsidRPr="001720DF">
        <w:rPr>
          <w:rFonts w:ascii="Menlo Bold" w:hAnsi="Menlo Bold" w:cs="Menlo Bold"/>
          <w:sz w:val="18"/>
          <w:szCs w:val="18"/>
        </w:rPr>
        <w:t>~/hadoop-0.20.2/bin/</w:t>
      </w:r>
      <w:proofErr w:type="spellStart"/>
      <w:r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Pr="001720DF">
        <w:rPr>
          <w:rFonts w:ascii="Menlo Bold" w:hAnsi="Menlo Bold" w:cs="Menlo Bold"/>
          <w:sz w:val="18"/>
          <w:szCs w:val="18"/>
        </w:rPr>
        <w:t xml:space="preserve"> fs -ls /user/</w:t>
      </w:r>
      <w:r w:rsidR="00D93506">
        <w:rPr>
          <w:rFonts w:ascii="Menlo Bold" w:hAnsi="Menlo Bold" w:cs="Menlo Bold"/>
          <w:sz w:val="18"/>
          <w:szCs w:val="18"/>
        </w:rPr>
        <w:t>css534</w:t>
      </w:r>
      <w:r w:rsidRPr="001720DF">
        <w:rPr>
          <w:rFonts w:ascii="Menlo Bold" w:hAnsi="Menlo Bold" w:cs="Menlo Bold"/>
          <w:sz w:val="18"/>
          <w:szCs w:val="18"/>
        </w:rPr>
        <w:t>/input</w:t>
      </w:r>
    </w:p>
    <w:p w14:paraId="4390ABF5" w14:textId="6A338FCD" w:rsidR="002349EF" w:rsidRDefault="002349EF" w:rsidP="001720DF">
      <w:pPr>
        <w:ind w:left="720"/>
      </w:pPr>
    </w:p>
    <w:p w14:paraId="1D43CF40" w14:textId="12F8E7A3" w:rsidR="002349EF" w:rsidRDefault="002349EF" w:rsidP="001720DF">
      <w:r>
        <w:t xml:space="preserve"> </w:t>
      </w:r>
      <w:r w:rsidR="001720DF">
        <w:t xml:space="preserve">11. </w:t>
      </w:r>
      <w:r>
        <w:t xml:space="preserve">Run </w:t>
      </w:r>
      <w:proofErr w:type="spellStart"/>
      <w:r>
        <w:t>WordCount</w:t>
      </w:r>
      <w:proofErr w:type="spellEnd"/>
      <w:r>
        <w:t xml:space="preserve"> and check the results</w:t>
      </w:r>
    </w:p>
    <w:p w14:paraId="67A92F04" w14:textId="759C7BA9" w:rsidR="00612CE1" w:rsidRDefault="00C20A44" w:rsidP="001720DF">
      <w:r>
        <w:rPr>
          <w:rFonts w:ascii="Menlo Bold" w:hAnsi="Menlo Bold" w:cs="Menlo Bold"/>
          <w:sz w:val="18"/>
          <w:szCs w:val="18"/>
        </w:rPr>
        <w:tab/>
      </w:r>
      <w:r w:rsidR="00612CE1" w:rsidRPr="001720DF">
        <w:rPr>
          <w:rFonts w:ascii="Menlo Bold" w:hAnsi="Menlo Bold" w:cs="Menlo Bold"/>
          <w:sz w:val="18"/>
          <w:szCs w:val="18"/>
        </w:rPr>
        <w:t>~/hadoop-0.20.2/bin/</w:t>
      </w:r>
      <w:proofErr w:type="spellStart"/>
      <w:r w:rsidR="00612CE1"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="00612CE1" w:rsidRPr="001720DF">
        <w:rPr>
          <w:rFonts w:ascii="Menlo Bold" w:hAnsi="Menlo Bold" w:cs="Menlo Bold"/>
          <w:sz w:val="18"/>
          <w:szCs w:val="18"/>
        </w:rPr>
        <w:t xml:space="preserve"> jar wordcount.jar</w:t>
      </w:r>
      <w:r w:rsidR="00472593" w:rsidRPr="001720DF">
        <w:rPr>
          <w:rFonts w:ascii="Menlo Bold" w:hAnsi="Menlo Bold" w:cs="Menlo Bold"/>
          <w:sz w:val="18"/>
          <w:szCs w:val="18"/>
        </w:rPr>
        <w:t xml:space="preserve"> </w:t>
      </w:r>
      <w:proofErr w:type="spellStart"/>
      <w:r w:rsidR="00472593" w:rsidRPr="001720DF">
        <w:rPr>
          <w:rFonts w:ascii="Menlo Bold" w:hAnsi="Menlo Bold" w:cs="Menlo Bold"/>
          <w:sz w:val="18"/>
          <w:szCs w:val="18"/>
        </w:rPr>
        <w:t>WordCount</w:t>
      </w:r>
      <w:proofErr w:type="spellEnd"/>
      <w:r w:rsidR="00612CE1" w:rsidRPr="001720DF">
        <w:rPr>
          <w:rFonts w:ascii="Menlo Bold" w:hAnsi="Menlo Bold" w:cs="Menlo Bold"/>
          <w:sz w:val="18"/>
          <w:szCs w:val="18"/>
        </w:rPr>
        <w:t xml:space="preserve"> </w:t>
      </w:r>
      <w:r w:rsidR="00472593" w:rsidRPr="001720DF">
        <w:rPr>
          <w:rFonts w:ascii="Menlo Bold" w:hAnsi="Menlo Bold" w:cs="Menlo Bold"/>
          <w:sz w:val="18"/>
          <w:szCs w:val="18"/>
        </w:rPr>
        <w:t>input output</w:t>
      </w:r>
    </w:p>
    <w:p w14:paraId="30A820C6" w14:textId="4BCDD9D4" w:rsidR="00472593" w:rsidRPr="001720DF" w:rsidRDefault="00C20A44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r w:rsidR="00472593" w:rsidRPr="001720DF">
        <w:rPr>
          <w:rFonts w:ascii="Menlo Bold" w:hAnsi="Menlo Bold" w:cs="Menlo Bold"/>
          <w:sz w:val="18"/>
          <w:szCs w:val="18"/>
        </w:rPr>
        <w:t>~/hadoop-0.20.2/bin/</w:t>
      </w:r>
      <w:proofErr w:type="spellStart"/>
      <w:r w:rsidR="00472593"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="00472593" w:rsidRPr="001720DF">
        <w:rPr>
          <w:rFonts w:ascii="Menlo Bold" w:hAnsi="Menlo Bold" w:cs="Menlo Bold"/>
          <w:sz w:val="18"/>
          <w:szCs w:val="18"/>
        </w:rPr>
        <w:t xml:space="preserve"> fs –ls /user/</w:t>
      </w:r>
      <w:r w:rsidR="00D93506">
        <w:rPr>
          <w:rFonts w:ascii="Menlo Bold" w:hAnsi="Menlo Bold" w:cs="Menlo Bold"/>
          <w:sz w:val="18"/>
          <w:szCs w:val="18"/>
        </w:rPr>
        <w:t>css534</w:t>
      </w:r>
      <w:r w:rsidR="00472593" w:rsidRPr="001720DF">
        <w:rPr>
          <w:rFonts w:ascii="Menlo Bold" w:hAnsi="Menlo Bold" w:cs="Menlo Bold"/>
          <w:sz w:val="18"/>
          <w:szCs w:val="18"/>
        </w:rPr>
        <w:t>/output</w:t>
      </w:r>
    </w:p>
    <w:p w14:paraId="329FDB3C" w14:textId="5EDB0371" w:rsidR="00472593" w:rsidRPr="001720DF" w:rsidRDefault="00C20A44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r w:rsidR="00472593" w:rsidRPr="001720DF">
        <w:rPr>
          <w:rFonts w:ascii="Menlo Bold" w:hAnsi="Menlo Bold" w:cs="Menlo Bold"/>
          <w:sz w:val="18"/>
          <w:szCs w:val="18"/>
        </w:rPr>
        <w:t>~/hadoop-0.20.2/bin/</w:t>
      </w:r>
      <w:proofErr w:type="spellStart"/>
      <w:r w:rsidR="00472593"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="00472593" w:rsidRPr="001720DF">
        <w:rPr>
          <w:rFonts w:ascii="Menlo Bold" w:hAnsi="Menlo Bold" w:cs="Menlo Bold"/>
          <w:sz w:val="18"/>
          <w:szCs w:val="18"/>
        </w:rPr>
        <w:t xml:space="preserve"> fs –get /user/</w:t>
      </w:r>
      <w:r w:rsidR="00D93506">
        <w:rPr>
          <w:rFonts w:ascii="Menlo Bold" w:hAnsi="Menlo Bold" w:cs="Menlo Bold"/>
          <w:sz w:val="18"/>
          <w:szCs w:val="18"/>
        </w:rPr>
        <w:t>css534</w:t>
      </w:r>
      <w:r w:rsidR="00472593" w:rsidRPr="001720DF">
        <w:rPr>
          <w:rFonts w:ascii="Menlo Bold" w:hAnsi="Menlo Bold" w:cs="Menlo Bold"/>
          <w:sz w:val="18"/>
          <w:szCs w:val="18"/>
        </w:rPr>
        <w:t>/output/part-0000</w:t>
      </w:r>
      <w:r w:rsidR="001E0925">
        <w:rPr>
          <w:rFonts w:ascii="Menlo Bold" w:hAnsi="Menlo Bold" w:cs="Menlo Bold"/>
          <w:sz w:val="18"/>
          <w:szCs w:val="18"/>
        </w:rPr>
        <w:t>0</w:t>
      </w:r>
      <w:r w:rsidR="00472593" w:rsidRPr="001720DF">
        <w:rPr>
          <w:rFonts w:ascii="Menlo Bold" w:hAnsi="Menlo Bold" w:cs="Menlo Bold"/>
          <w:sz w:val="18"/>
          <w:szCs w:val="18"/>
        </w:rPr>
        <w:t xml:space="preserve"> output</w:t>
      </w:r>
    </w:p>
    <w:p w14:paraId="34CBD182" w14:textId="7D56DF46" w:rsidR="00472593" w:rsidRPr="001720DF" w:rsidRDefault="00C20A44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lastRenderedPageBreak/>
        <w:tab/>
      </w:r>
      <w:r w:rsidR="00472593" w:rsidRPr="001720DF">
        <w:rPr>
          <w:rFonts w:ascii="Menlo Bold" w:hAnsi="Menlo Bold" w:cs="Menlo Bold"/>
          <w:sz w:val="18"/>
          <w:szCs w:val="18"/>
        </w:rPr>
        <w:t>cd output/; ls</w:t>
      </w:r>
    </w:p>
    <w:p w14:paraId="5CC0EF1D" w14:textId="08C075D9" w:rsidR="00472593" w:rsidRPr="001720DF" w:rsidRDefault="00C20A44" w:rsidP="001720DF">
      <w:pPr>
        <w:rPr>
          <w:rFonts w:ascii="Menlo Bold" w:hAnsi="Menlo Bold" w:cs="Menlo Bold"/>
          <w:sz w:val="18"/>
          <w:szCs w:val="18"/>
        </w:rPr>
      </w:pPr>
      <w:r>
        <w:rPr>
          <w:rFonts w:ascii="Menlo Bold" w:hAnsi="Menlo Bold" w:cs="Menlo Bold"/>
          <w:sz w:val="18"/>
          <w:szCs w:val="18"/>
        </w:rPr>
        <w:tab/>
      </w:r>
      <w:r w:rsidR="00472593" w:rsidRPr="001720DF">
        <w:rPr>
          <w:rFonts w:ascii="Menlo Bold" w:hAnsi="Menlo Bold" w:cs="Menlo Bold"/>
          <w:sz w:val="18"/>
          <w:szCs w:val="18"/>
        </w:rPr>
        <w:t>cat part-0000</w:t>
      </w:r>
    </w:p>
    <w:p w14:paraId="12D9E041" w14:textId="77777777" w:rsidR="002349EF" w:rsidRDefault="002349EF" w:rsidP="001720DF"/>
    <w:p w14:paraId="40B4E78C" w14:textId="5E73F8E3" w:rsidR="002349EF" w:rsidRDefault="002349EF" w:rsidP="001720DF">
      <w:r>
        <w:t xml:space="preserve"> </w:t>
      </w:r>
      <w:r w:rsidR="00C20A44">
        <w:t xml:space="preserve">12. </w:t>
      </w:r>
      <w:r>
        <w:t>Delete /user/</w:t>
      </w:r>
      <w:r w:rsidR="00D93506">
        <w:t>css534</w:t>
      </w:r>
      <w:r>
        <w:t>/output for a next MapReduce run</w:t>
      </w:r>
    </w:p>
    <w:p w14:paraId="08137807" w14:textId="3F080235" w:rsidR="00C20A44" w:rsidRDefault="00C20A44" w:rsidP="001720DF">
      <w:r>
        <w:tab/>
      </w:r>
      <w:r w:rsidRPr="001720DF">
        <w:rPr>
          <w:rFonts w:ascii="Menlo Bold" w:hAnsi="Menlo Bold" w:cs="Menlo Bold"/>
          <w:sz w:val="18"/>
          <w:szCs w:val="18"/>
        </w:rPr>
        <w:t>~/hadoop-0.20.2/bin/</w:t>
      </w:r>
      <w:proofErr w:type="spellStart"/>
      <w:r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Pr="001720DF">
        <w:rPr>
          <w:rFonts w:ascii="Menlo Bold" w:hAnsi="Menlo Bold" w:cs="Menlo Bold"/>
          <w:sz w:val="18"/>
          <w:szCs w:val="18"/>
        </w:rPr>
        <w:t xml:space="preserve"> fs –</w:t>
      </w:r>
      <w:proofErr w:type="spellStart"/>
      <w:r>
        <w:rPr>
          <w:rFonts w:ascii="Menlo Bold" w:hAnsi="Menlo Bold" w:cs="Menlo Bold"/>
          <w:sz w:val="18"/>
          <w:szCs w:val="18"/>
        </w:rPr>
        <w:t>rmr</w:t>
      </w:r>
      <w:proofErr w:type="spellEnd"/>
      <w:r w:rsidRPr="001720DF">
        <w:rPr>
          <w:rFonts w:ascii="Menlo Bold" w:hAnsi="Menlo Bold" w:cs="Menlo Bold"/>
          <w:sz w:val="18"/>
          <w:szCs w:val="18"/>
        </w:rPr>
        <w:t xml:space="preserve"> /user/</w:t>
      </w:r>
      <w:r w:rsidR="00D93506">
        <w:rPr>
          <w:rFonts w:ascii="Menlo Bold" w:hAnsi="Menlo Bold" w:cs="Menlo Bold"/>
          <w:sz w:val="18"/>
          <w:szCs w:val="18"/>
        </w:rPr>
        <w:t>css534</w:t>
      </w:r>
      <w:r w:rsidRPr="001720DF">
        <w:rPr>
          <w:rFonts w:ascii="Menlo Bold" w:hAnsi="Menlo Bold" w:cs="Menlo Bold"/>
          <w:sz w:val="18"/>
          <w:szCs w:val="18"/>
        </w:rPr>
        <w:t>/output</w:t>
      </w:r>
    </w:p>
    <w:p w14:paraId="5CEF60E3" w14:textId="6B72A7AD" w:rsidR="002349EF" w:rsidRDefault="00C20A44" w:rsidP="001720DF">
      <w:r>
        <w:tab/>
      </w:r>
      <w:r w:rsidRPr="001720DF">
        <w:rPr>
          <w:rFonts w:ascii="Menlo Bold" w:hAnsi="Menlo Bold" w:cs="Menlo Bold"/>
          <w:sz w:val="18"/>
          <w:szCs w:val="18"/>
        </w:rPr>
        <w:t>~/hadoop-0.20.2/bin/</w:t>
      </w:r>
      <w:proofErr w:type="spellStart"/>
      <w:r w:rsidRPr="001720DF">
        <w:rPr>
          <w:rFonts w:ascii="Menlo Bold" w:hAnsi="Menlo Bold" w:cs="Menlo Bold"/>
          <w:sz w:val="18"/>
          <w:szCs w:val="18"/>
        </w:rPr>
        <w:t>hadoop</w:t>
      </w:r>
      <w:proofErr w:type="spellEnd"/>
      <w:r w:rsidRPr="001720DF">
        <w:rPr>
          <w:rFonts w:ascii="Menlo Bold" w:hAnsi="Menlo Bold" w:cs="Menlo Bold"/>
          <w:sz w:val="18"/>
          <w:szCs w:val="18"/>
        </w:rPr>
        <w:t xml:space="preserve"> fs –ls /user/</w:t>
      </w:r>
      <w:r w:rsidR="00D93506">
        <w:rPr>
          <w:rFonts w:ascii="Menlo Bold" w:hAnsi="Menlo Bold" w:cs="Menlo Bold"/>
          <w:sz w:val="18"/>
          <w:szCs w:val="18"/>
        </w:rPr>
        <w:t>css534</w:t>
      </w:r>
    </w:p>
    <w:p w14:paraId="16F60B72" w14:textId="77777777" w:rsidR="00827A5A" w:rsidRDefault="002349EF" w:rsidP="001720DF">
      <w:r>
        <w:t xml:space="preserve"> </w:t>
      </w:r>
    </w:p>
    <w:p w14:paraId="0D00D387" w14:textId="1DB6506F" w:rsidR="00B2653E" w:rsidRDefault="00827A5A" w:rsidP="001720DF">
      <w:r>
        <w:t xml:space="preserve">13. </w:t>
      </w:r>
      <w:r w:rsidR="00B2653E">
        <w:t>Stop HDFS</w:t>
      </w:r>
    </w:p>
    <w:p w14:paraId="70077437" w14:textId="59A3AB48" w:rsidR="00827A5A" w:rsidRDefault="00827A5A" w:rsidP="001720DF">
      <w:pPr>
        <w:rPr>
          <w:rFonts w:ascii="Menlo Bold" w:hAnsi="Menlo Bold" w:cs="Menlo Bold"/>
          <w:sz w:val="18"/>
          <w:szCs w:val="18"/>
        </w:rPr>
      </w:pPr>
      <w:r>
        <w:tab/>
      </w:r>
      <w:r>
        <w:rPr>
          <w:rFonts w:ascii="Menlo Bold" w:hAnsi="Menlo Bold" w:cs="Menlo Bold"/>
          <w:sz w:val="18"/>
          <w:szCs w:val="18"/>
        </w:rPr>
        <w:t>~/hadoop-0.20.2/bin/stop-all.sh</w:t>
      </w:r>
    </w:p>
    <w:p w14:paraId="529A8ED7" w14:textId="77777777" w:rsidR="00617FA8" w:rsidRDefault="00617FA8" w:rsidP="001720DF"/>
    <w:p w14:paraId="640F4868" w14:textId="40565B30" w:rsidR="00503B5A" w:rsidRPr="00056C35" w:rsidRDefault="00503B5A" w:rsidP="001720DF">
      <w:pPr>
        <w:rPr>
          <w:highlight w:val="yellow"/>
        </w:rPr>
      </w:pPr>
      <w:r w:rsidRPr="00056C35">
        <w:rPr>
          <w:highlight w:val="yellow"/>
        </w:rPr>
        <w:t>NOTE 1:</w:t>
      </w:r>
    </w:p>
    <w:p w14:paraId="3959AD33" w14:textId="692FCD09" w:rsidR="00503B5A" w:rsidRPr="00056C35" w:rsidRDefault="00503B5A" w:rsidP="001720DF">
      <w:pPr>
        <w:rPr>
          <w:highlight w:val="yellow"/>
        </w:rPr>
      </w:pPr>
      <w:r w:rsidRPr="00056C35">
        <w:rPr>
          <w:highlight w:val="yellow"/>
        </w:rPr>
        <w:t xml:space="preserve">If your </w:t>
      </w:r>
      <w:proofErr w:type="spellStart"/>
      <w:r w:rsidRPr="00056C35">
        <w:rPr>
          <w:highlight w:val="yellow"/>
        </w:rPr>
        <w:t>hadoop</w:t>
      </w:r>
      <w:proofErr w:type="spellEnd"/>
      <w:r w:rsidRPr="00056C35">
        <w:rPr>
          <w:highlight w:val="yellow"/>
        </w:rPr>
        <w:t xml:space="preserve"> could not configure correctly, please read the following log </w:t>
      </w:r>
      <w:r w:rsidR="00DF1CE8" w:rsidRPr="00056C35">
        <w:rPr>
          <w:highlight w:val="yellow"/>
        </w:rPr>
        <w:t>files under hadoop-0.20.2/logs/ to make sure that no port collisions happened.</w:t>
      </w:r>
      <w:r w:rsidRPr="00056C35">
        <w:rPr>
          <w:highlight w:val="yellow"/>
        </w:rPr>
        <w:t xml:space="preserve"> Note that </w:t>
      </w:r>
      <w:r w:rsidR="00DF1CE8" w:rsidRPr="00056C35">
        <w:rPr>
          <w:highlight w:val="yellow"/>
        </w:rPr>
        <w:t>these files assume: you are using cssmpi1 as the master (name) node and cssmpi1-4 as data nodes.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480"/>
        <w:gridCol w:w="3894"/>
      </w:tblGrid>
      <w:tr w:rsidR="00503B5A" w:rsidRPr="00056C35" w14:paraId="1D7C7F2E" w14:textId="77777777" w:rsidTr="00503B5A">
        <w:tc>
          <w:tcPr>
            <w:tcW w:w="6480" w:type="dxa"/>
          </w:tcPr>
          <w:p w14:paraId="25D85BB0" w14:textId="4610576D" w:rsidR="00503B5A" w:rsidRPr="00056C35" w:rsidRDefault="00DF1CE8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Files</w:t>
            </w:r>
          </w:p>
        </w:tc>
        <w:tc>
          <w:tcPr>
            <w:tcW w:w="3894" w:type="dxa"/>
          </w:tcPr>
          <w:p w14:paraId="78422B1A" w14:textId="7BF6D66C" w:rsidR="00503B5A" w:rsidRPr="00056C35" w:rsidRDefault="00DF1CE8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To check ports in use</w:t>
            </w:r>
          </w:p>
        </w:tc>
      </w:tr>
      <w:tr w:rsidR="00503B5A" w:rsidRPr="00056C35" w14:paraId="42EAE5E0" w14:textId="77777777" w:rsidTr="00503B5A">
        <w:tc>
          <w:tcPr>
            <w:tcW w:w="6480" w:type="dxa"/>
          </w:tcPr>
          <w:p w14:paraId="4C7F6E8F" w14:textId="2BF4BE39" w:rsidR="00503B5A" w:rsidRPr="00056C35" w:rsidRDefault="00503B5A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hadoop-YOURACCOUNT-namenode-cssmpi1.log</w:t>
            </w:r>
          </w:p>
        </w:tc>
        <w:tc>
          <w:tcPr>
            <w:tcW w:w="3894" w:type="dxa"/>
          </w:tcPr>
          <w:p w14:paraId="4FC13A6A" w14:textId="6A560F5A" w:rsidR="00503B5A" w:rsidRPr="00056C35" w:rsidRDefault="00DF1CE8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28xx0, 28xx5</w:t>
            </w:r>
          </w:p>
        </w:tc>
      </w:tr>
      <w:tr w:rsidR="00503B5A" w:rsidRPr="00056C35" w14:paraId="39D977D3" w14:textId="77777777" w:rsidTr="00503B5A">
        <w:tc>
          <w:tcPr>
            <w:tcW w:w="6480" w:type="dxa"/>
          </w:tcPr>
          <w:p w14:paraId="4C27CF91" w14:textId="6AAC3331" w:rsidR="00503B5A" w:rsidRPr="00056C35" w:rsidRDefault="00503B5A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hadoop-YOURACCOUNT-secondarynamenode-cssmpi1.log</w:t>
            </w:r>
          </w:p>
        </w:tc>
        <w:tc>
          <w:tcPr>
            <w:tcW w:w="3894" w:type="dxa"/>
          </w:tcPr>
          <w:p w14:paraId="2E52CEEF" w14:textId="31D194A3" w:rsidR="00503B5A" w:rsidRPr="00056C35" w:rsidRDefault="00DF1CE8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28xx1</w:t>
            </w:r>
          </w:p>
        </w:tc>
      </w:tr>
      <w:tr w:rsidR="00503B5A" w:rsidRPr="00056C35" w14:paraId="3275BB6A" w14:textId="77777777" w:rsidTr="00503B5A">
        <w:tc>
          <w:tcPr>
            <w:tcW w:w="6480" w:type="dxa"/>
          </w:tcPr>
          <w:p w14:paraId="4B9AAB90" w14:textId="32C79DE3" w:rsidR="00503B5A" w:rsidRPr="00056C35" w:rsidRDefault="00503B5A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hadoop-0.20.2/logs/hadoop-YOURACCOUNT-datanode-cssmpi4.log</w:t>
            </w:r>
          </w:p>
        </w:tc>
        <w:tc>
          <w:tcPr>
            <w:tcW w:w="3894" w:type="dxa"/>
          </w:tcPr>
          <w:p w14:paraId="07B47EEB" w14:textId="3420D347" w:rsidR="00503B5A" w:rsidRPr="00056C35" w:rsidRDefault="00DF1CE8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28xx2, 28xx3, 28xx4</w:t>
            </w:r>
          </w:p>
        </w:tc>
      </w:tr>
      <w:tr w:rsidR="00503B5A" w:rsidRPr="00056C35" w14:paraId="7FB925AA" w14:textId="77777777" w:rsidTr="00503B5A">
        <w:tc>
          <w:tcPr>
            <w:tcW w:w="6480" w:type="dxa"/>
          </w:tcPr>
          <w:p w14:paraId="544CE45D" w14:textId="0E798C51" w:rsidR="00503B5A" w:rsidRPr="00056C35" w:rsidRDefault="00503B5A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hadoop-0.20.2/logs/hadoop-YOURACCOUNT-jobtracker-cssmpi1.log</w:t>
            </w:r>
          </w:p>
        </w:tc>
        <w:tc>
          <w:tcPr>
            <w:tcW w:w="3894" w:type="dxa"/>
          </w:tcPr>
          <w:p w14:paraId="24E1A665" w14:textId="15437120" w:rsidR="00503B5A" w:rsidRPr="00056C35" w:rsidRDefault="00DF1CE8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28xx6, 28007</w:t>
            </w:r>
          </w:p>
        </w:tc>
      </w:tr>
      <w:tr w:rsidR="00503B5A" w:rsidRPr="00056C35" w14:paraId="65C382A3" w14:textId="77777777" w:rsidTr="00503B5A">
        <w:tc>
          <w:tcPr>
            <w:tcW w:w="6480" w:type="dxa"/>
          </w:tcPr>
          <w:p w14:paraId="4ECE8279" w14:textId="09F367AA" w:rsidR="00503B5A" w:rsidRPr="00056C35" w:rsidRDefault="00503B5A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hadoop-0.20.2/logs/hadoop-YOURACCOUNT-tasktracker-cssmpi4.log</w:t>
            </w:r>
          </w:p>
        </w:tc>
        <w:tc>
          <w:tcPr>
            <w:tcW w:w="3894" w:type="dxa"/>
          </w:tcPr>
          <w:p w14:paraId="63704993" w14:textId="5757892E" w:rsidR="00503B5A" w:rsidRPr="00056C35" w:rsidRDefault="00DF1CE8" w:rsidP="001720DF">
            <w:pPr>
              <w:rPr>
                <w:highlight w:val="yellow"/>
              </w:rPr>
            </w:pPr>
            <w:r w:rsidRPr="00056C35">
              <w:rPr>
                <w:highlight w:val="yellow"/>
              </w:rPr>
              <w:t>28xx8</w:t>
            </w:r>
          </w:p>
        </w:tc>
      </w:tr>
    </w:tbl>
    <w:p w14:paraId="4BF51C39" w14:textId="72969AC3" w:rsidR="00503B5A" w:rsidRDefault="00DF1CE8" w:rsidP="001720DF">
      <w:r w:rsidRPr="00056C35">
        <w:rPr>
          <w:highlight w:val="yellow"/>
        </w:rPr>
        <w:t>If all configurations sound fine but you still have problems, please refer to</w:t>
      </w:r>
      <w:r>
        <w:t xml:space="preserve"> </w:t>
      </w:r>
    </w:p>
    <w:p w14:paraId="2F1A59C7" w14:textId="20F2FC57" w:rsidR="00DF1CE8" w:rsidRPr="00DF1CE8" w:rsidRDefault="00DF1CE8" w:rsidP="001720DF">
      <w:pPr>
        <w:rPr>
          <w:b/>
          <w:color w:val="FF0000"/>
        </w:rPr>
      </w:pPr>
      <w:r w:rsidRPr="00DF1CE8">
        <w:rPr>
          <w:b/>
          <w:color w:val="FF0000"/>
        </w:rPr>
        <w:t>https://hadoop.apache.org/docs/r2.5.2/hadoop-mapreduce-client/hadoop-mapreduce-client-core/mapred-default.xml</w:t>
      </w:r>
    </w:p>
    <w:p w14:paraId="69D9C8F4" w14:textId="77777777" w:rsidR="00DF1CE8" w:rsidRDefault="00DF1CE8" w:rsidP="001720DF"/>
    <w:p w14:paraId="404E4739" w14:textId="3142A060" w:rsidR="00827A5A" w:rsidRDefault="00827A5A" w:rsidP="001720DF">
      <w:r>
        <w:t>NOTE</w:t>
      </w:r>
      <w:r w:rsidR="00503B5A">
        <w:t xml:space="preserve"> 2</w:t>
      </w:r>
      <w:r>
        <w:t>:</w:t>
      </w:r>
    </w:p>
    <w:p w14:paraId="124D31BA" w14:textId="3E11D6D6" w:rsidR="00827A5A" w:rsidRDefault="00827A5A" w:rsidP="001720DF">
      <w:r>
        <w:t xml:space="preserve">If your </w:t>
      </w:r>
      <w:proofErr w:type="spellStart"/>
      <w:r>
        <w:t>hadoop</w:t>
      </w:r>
      <w:proofErr w:type="spellEnd"/>
      <w:r>
        <w:t xml:space="preserve"> could not configure correctly due to port conflicts or errors in your configuration files or if you want to change the number of computing nodes,</w:t>
      </w:r>
      <w:r w:rsidR="00617FA8">
        <w:t xml:space="preserve"> </w:t>
      </w:r>
    </w:p>
    <w:p w14:paraId="7B75D9F8" w14:textId="4B23A0BD" w:rsidR="00642161" w:rsidRDefault="00642161" w:rsidP="00827A5A">
      <w:pPr>
        <w:pStyle w:val="ListParagraph"/>
        <w:numPr>
          <w:ilvl w:val="0"/>
          <w:numId w:val="9"/>
        </w:numPr>
      </w:pPr>
      <w:r>
        <w:t xml:space="preserve">Make sure you stop </w:t>
      </w:r>
      <w:proofErr w:type="spellStart"/>
      <w:r>
        <w:t>hadoop</w:t>
      </w:r>
      <w:proofErr w:type="spellEnd"/>
      <w:r>
        <w:t xml:space="preserve">: </w:t>
      </w:r>
      <w:r>
        <w:rPr>
          <w:rFonts w:ascii="Menlo Bold" w:hAnsi="Menlo Bold" w:cs="Menlo Bold"/>
          <w:sz w:val="18"/>
          <w:szCs w:val="18"/>
        </w:rPr>
        <w:t>~/hadoop-0.20.2/bin/stop-all.sh</w:t>
      </w:r>
    </w:p>
    <w:p w14:paraId="3350AB29" w14:textId="2EB1F9FB" w:rsidR="00827A5A" w:rsidRDefault="00617FA8" w:rsidP="00827A5A">
      <w:pPr>
        <w:pStyle w:val="ListParagraph"/>
        <w:numPr>
          <w:ilvl w:val="0"/>
          <w:numId w:val="9"/>
        </w:numPr>
      </w:pPr>
      <w:r>
        <w:t>Delete all your files under /</w:t>
      </w:r>
      <w:proofErr w:type="spellStart"/>
      <w:r>
        <w:t>tmp</w:t>
      </w:r>
      <w:proofErr w:type="spellEnd"/>
      <w:r>
        <w:t xml:space="preserve"> at each machine, (i.e., </w:t>
      </w:r>
      <w:r w:rsidR="00827A5A">
        <w:t>cssmpi1 – cssmpi4</w:t>
      </w:r>
      <w:r>
        <w:t xml:space="preserve"> in this example)</w:t>
      </w:r>
      <w:r w:rsidR="00827A5A">
        <w:t>.</w:t>
      </w:r>
    </w:p>
    <w:p w14:paraId="45488BEA" w14:textId="560DD1F4" w:rsidR="00AD6E78" w:rsidRDefault="00AD6E78" w:rsidP="00AD6E78">
      <w:r>
        <w:tab/>
      </w:r>
      <w:r>
        <w:tab/>
        <w:t xml:space="preserve">For the </w:t>
      </w:r>
      <w:r w:rsidR="00D93506">
        <w:t>css534</w:t>
      </w:r>
      <w:r>
        <w:t xml:space="preserve"> example, delete all the following files:</w:t>
      </w:r>
    </w:p>
    <w:p w14:paraId="03AA31C1" w14:textId="0913CBE6" w:rsidR="00AD6E78" w:rsidRPr="00AD6E78" w:rsidRDefault="00AD6E78" w:rsidP="00AD6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53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hadoop-</w:t>
      </w:r>
      <w:r w:rsidR="00D93506">
        <w:rPr>
          <w:rFonts w:ascii="Menlo Regular" w:hAnsi="Menlo Regular" w:cs="Menlo Regular"/>
          <w:b/>
          <w:bCs/>
          <w:color w:val="AC1F16"/>
          <w:sz w:val="18"/>
          <w:szCs w:val="18"/>
        </w:rPr>
        <w:t>css534</w:t>
      </w:r>
    </w:p>
    <w:p w14:paraId="3343695E" w14:textId="2B7DE34A" w:rsidR="00AD6E78" w:rsidRPr="00AD6E78" w:rsidRDefault="00AD6E78" w:rsidP="00AD6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53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hadoop-</w:t>
      </w:r>
      <w:r w:rsidR="00D93506">
        <w:rPr>
          <w:rFonts w:ascii="Menlo Regular" w:hAnsi="Menlo Regular" w:cs="Menlo Regular"/>
          <w:b/>
          <w:bCs/>
          <w:color w:val="AC1F16"/>
          <w:sz w:val="18"/>
          <w:szCs w:val="18"/>
        </w:rPr>
        <w:t>css534</w:t>
      </w: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-datanode.pid</w:t>
      </w:r>
    </w:p>
    <w:p w14:paraId="3C2E1417" w14:textId="72F780BD" w:rsidR="00AD6E78" w:rsidRPr="00AD6E78" w:rsidRDefault="00AD6E78" w:rsidP="00AD6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53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hadoop-</w:t>
      </w:r>
      <w:r w:rsidR="00D93506">
        <w:rPr>
          <w:rFonts w:ascii="Menlo Regular" w:hAnsi="Menlo Regular" w:cs="Menlo Regular"/>
          <w:b/>
          <w:bCs/>
          <w:color w:val="AC1F16"/>
          <w:sz w:val="18"/>
          <w:szCs w:val="18"/>
        </w:rPr>
        <w:t>css534</w:t>
      </w: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-jobtracker.pid</w:t>
      </w:r>
    </w:p>
    <w:p w14:paraId="4EC58122" w14:textId="19417942" w:rsidR="00AD6E78" w:rsidRPr="00AD6E78" w:rsidRDefault="00AD6E78" w:rsidP="00AD6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53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hadoop-</w:t>
      </w:r>
      <w:r w:rsidR="00D93506">
        <w:rPr>
          <w:rFonts w:ascii="Menlo Regular" w:hAnsi="Menlo Regular" w:cs="Menlo Regular"/>
          <w:b/>
          <w:bCs/>
          <w:color w:val="AC1F16"/>
          <w:sz w:val="18"/>
          <w:szCs w:val="18"/>
        </w:rPr>
        <w:t>css534</w:t>
      </w: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-namenode.pid</w:t>
      </w:r>
    </w:p>
    <w:p w14:paraId="09F7D9D6" w14:textId="417F4D06" w:rsidR="00AD6E78" w:rsidRPr="00AD6E78" w:rsidRDefault="00AD6E78" w:rsidP="00AD6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53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hadoop-</w:t>
      </w:r>
      <w:r w:rsidR="00D93506">
        <w:rPr>
          <w:rFonts w:ascii="Menlo Regular" w:hAnsi="Menlo Regular" w:cs="Menlo Regular"/>
          <w:b/>
          <w:bCs/>
          <w:color w:val="AC1F16"/>
          <w:sz w:val="18"/>
          <w:szCs w:val="18"/>
        </w:rPr>
        <w:t>css534</w:t>
      </w: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-secondarynamenode.pid</w:t>
      </w:r>
    </w:p>
    <w:p w14:paraId="046C8A1D" w14:textId="55E2C048" w:rsidR="00AD6E78" w:rsidRPr="00AD6E78" w:rsidRDefault="00AD6E78" w:rsidP="00AD6E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53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hadoop-</w:t>
      </w:r>
      <w:r w:rsidR="00D93506">
        <w:rPr>
          <w:rFonts w:ascii="Menlo Regular" w:hAnsi="Menlo Regular" w:cs="Menlo Regular"/>
          <w:b/>
          <w:bCs/>
          <w:color w:val="AC1F16"/>
          <w:sz w:val="18"/>
          <w:szCs w:val="18"/>
        </w:rPr>
        <w:t>css534</w:t>
      </w: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-tasktracker.pid</w:t>
      </w:r>
    </w:p>
    <w:p w14:paraId="58E056E2" w14:textId="0ACCCA6F" w:rsidR="00AD6E78" w:rsidRDefault="00AD6E78" w:rsidP="00AD6E78">
      <w:pPr>
        <w:ind w:firstLine="1530"/>
        <w:rPr>
          <w:rFonts w:ascii="Menlo Regular" w:hAnsi="Menlo Regular" w:cs="Menlo Regular"/>
          <w:b/>
          <w:bCs/>
          <w:color w:val="AC1F16"/>
          <w:sz w:val="18"/>
          <w:szCs w:val="18"/>
        </w:rPr>
      </w:pPr>
      <w:r w:rsidRPr="00AD6E78">
        <w:rPr>
          <w:rFonts w:ascii="Menlo Regular" w:hAnsi="Menlo Regular" w:cs="Menlo Regular"/>
          <w:b/>
          <w:color w:val="000000"/>
          <w:sz w:val="18"/>
          <w:szCs w:val="18"/>
        </w:rPr>
        <w:t>hsperfdata_</w:t>
      </w:r>
      <w:r w:rsidR="00D93506">
        <w:rPr>
          <w:rFonts w:ascii="Menlo Regular" w:hAnsi="Menlo Regular" w:cs="Menlo Regular"/>
          <w:b/>
          <w:bCs/>
          <w:color w:val="AC1F16"/>
          <w:sz w:val="18"/>
          <w:szCs w:val="18"/>
        </w:rPr>
        <w:t>css534</w:t>
      </w:r>
    </w:p>
    <w:p w14:paraId="7E2E4D48" w14:textId="77777777" w:rsid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sz w:val="18"/>
          <w:szCs w:val="18"/>
        </w:rPr>
      </w:pPr>
    </w:p>
    <w:p w14:paraId="5157B426" w14:textId="7AB39E6A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[11:32:18]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cd /</w:t>
      </w:r>
      <w:proofErr w:type="spellStart"/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>tmp</w:t>
      </w:r>
      <w:proofErr w:type="spellEnd"/>
    </w:p>
    <w:p w14:paraId="5BE71414" w14:textId="2FDE7FC2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[11:33:05]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rm -rf hadoop-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4AFA1DEE" w14:textId="482A5DA3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[11:35:11]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rm -rf hsperfdata_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785B050E" w14:textId="74C018E8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[11:35:19]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ssh</w:t>
      </w:r>
      <w:proofErr w:type="spellEnd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 xml:space="preserve"> cssmpi2h</w:t>
      </w:r>
    </w:p>
    <w:p w14:paraId="56DDE2DF" w14:textId="19D59BD6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Last login: Sun Oct 20 20:23:18 2019 from </w:t>
      </w:r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cssmpi1h.uwb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>.edu</w:t>
      </w:r>
    </w:p>
    <w:p w14:paraId="1955575C" w14:textId="1191CEDE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[11:35:30]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cssmpi2h: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cd /</w:t>
      </w:r>
      <w:proofErr w:type="spellStart"/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>tmp</w:t>
      </w:r>
      <w:proofErr w:type="spellEnd"/>
    </w:p>
    <w:p w14:paraId="7A052FCC" w14:textId="73C5E986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[11:35:33]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cssmpi2h: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rm -rf hadoop-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34079AF9" w14:textId="358073B8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[11:35:39]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cssmpi2h: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rm -rf hsperfdata_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22D111A9" w14:textId="4465AC1A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[11:35:44]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cssmpi2h: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ssh</w:t>
      </w:r>
      <w:proofErr w:type="spellEnd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 xml:space="preserve"> cssmpi3h</w:t>
      </w:r>
    </w:p>
    <w:p w14:paraId="499F33A5" w14:textId="44B77C2B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Last login: Sun Oct 20 20:23:19 2019 from </w:t>
      </w:r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cssmpi1h.uwb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>.edu</w:t>
      </w:r>
    </w:p>
    <w:p w14:paraId="7B8D2411" w14:textId="19F53CCA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[11:35:49]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cssmpi3h: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cd /</w:t>
      </w:r>
      <w:proofErr w:type="spellStart"/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>tmp</w:t>
      </w:r>
      <w:proofErr w:type="spellEnd"/>
    </w:p>
    <w:p w14:paraId="70ADAC4A" w14:textId="11F8697B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[11:35:51]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cssmpi3h: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rm -rf hadoop-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51B7867F" w14:textId="6B43157B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[11:36:00]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cssmpi3h: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rm -rf hsperfdata_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08AF9A78" w14:textId="148B9327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[11:36:06]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cssmpi3h: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ssh</w:t>
      </w:r>
      <w:proofErr w:type="spellEnd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 xml:space="preserve"> cssmpi4h</w:t>
      </w:r>
    </w:p>
    <w:p w14:paraId="53C5A963" w14:textId="6C6DE940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Last login: Sun Oct 20 20:23:25 2019 from </w:t>
      </w:r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cssmpi1h.uwb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>.edu</w:t>
      </w:r>
    </w:p>
    <w:p w14:paraId="610012DB" w14:textId="28F9F5D3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[11:36:12]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cssmpi4h: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cd /</w:t>
      </w:r>
      <w:proofErr w:type="spellStart"/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>tmp</w:t>
      </w:r>
      <w:proofErr w:type="spellEnd"/>
    </w:p>
    <w:p w14:paraId="5AE037DE" w14:textId="141A3562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lastRenderedPageBreak/>
        <w:t xml:space="preserve">[11:36:15]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cssmpi4h: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rm -rf hadoop-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66CC3775" w14:textId="2FDCB6C9" w:rsidR="007F5013" w:rsidRPr="007F5013" w:rsidRDefault="007F5013" w:rsidP="007F5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[11:36:20]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cssmpi4h: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rm -rf hsperfdata_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240567F6" w14:textId="2A2ED403" w:rsidR="00AD6E78" w:rsidRPr="00642161" w:rsidRDefault="007F5013" w:rsidP="00642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[11:36:25]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cssmpi4h:</w:t>
      </w:r>
      <w:r w:rsidRPr="007F5013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7F5013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7F5013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7F5013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</w:p>
    <w:p w14:paraId="58837B92" w14:textId="152F5032" w:rsidR="00642161" w:rsidRDefault="00642161" w:rsidP="00827A5A">
      <w:pPr>
        <w:pStyle w:val="ListParagraph"/>
        <w:numPr>
          <w:ilvl w:val="0"/>
          <w:numId w:val="9"/>
        </w:numPr>
      </w:pPr>
      <w:r>
        <w:t>Make sure no zombies are hogging ports:</w:t>
      </w:r>
    </w:p>
    <w:p w14:paraId="253E5C28" w14:textId="568EAE7D" w:rsidR="00CC3358" w:rsidRDefault="00CC3358" w:rsidP="00CC3358">
      <w:pPr>
        <w:ind w:left="720"/>
      </w:pPr>
      <w:r>
        <w:tab/>
        <w:t>The professor's ports are 28000 - 28009.</w:t>
      </w:r>
    </w:p>
    <w:p w14:paraId="59C99DA3" w14:textId="564F6BBA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[13:20:05]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cssmpi1h:</w:t>
      </w:r>
      <w:r w:rsidRPr="00CC335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CC3358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CC335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netstat | grep 280</w:t>
      </w:r>
    </w:p>
    <w:p w14:paraId="4E74EC65" w14:textId="7672DA59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[13:20:15]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cssmpi1h:</w:t>
      </w:r>
      <w:r w:rsidRPr="00CC335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CC3358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CC335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ssh</w:t>
      </w:r>
      <w:proofErr w:type="spellEnd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 xml:space="preserve"> cssmpi2h</w:t>
      </w:r>
    </w:p>
    <w:p w14:paraId="769DC245" w14:textId="047BA78F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Last login: Mon </w:t>
      </w:r>
      <w:proofErr w:type="gramStart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>Nov  4</w:t>
      </w:r>
      <w:proofErr w:type="gramEnd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13:20:32 2019 from </w:t>
      </w:r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cssmpi4h.uwb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>.edu</w:t>
      </w:r>
    </w:p>
    <w:p w14:paraId="1D32BA45" w14:textId="59912431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[13:21:14]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cssmpi2h:</w:t>
      </w:r>
      <w:r w:rsidRPr="00CC335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CC335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netstat | grep 280</w:t>
      </w:r>
    </w:p>
    <w:p w14:paraId="3E209D71" w14:textId="06317BDB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[13:21:20]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cssmpi2h:</w:t>
      </w:r>
      <w:r w:rsidRPr="00CC335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CC335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ssh</w:t>
      </w:r>
      <w:proofErr w:type="spellEnd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 xml:space="preserve"> cssmpi3h</w:t>
      </w:r>
    </w:p>
    <w:p w14:paraId="0444D09F" w14:textId="708DC5F8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Last login: Mon </w:t>
      </w:r>
      <w:proofErr w:type="gramStart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>Nov  4</w:t>
      </w:r>
      <w:proofErr w:type="gramEnd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13:20:35 2019 from </w:t>
      </w:r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cssmpi4h.uwb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>.edu</w:t>
      </w:r>
    </w:p>
    <w:p w14:paraId="5F040BB2" w14:textId="4BA1AECE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[13:21:24]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cssmpi3h:</w:t>
      </w:r>
      <w:r w:rsidRPr="00CC335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CC335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netstat | grep 280</w:t>
      </w:r>
    </w:p>
    <w:p w14:paraId="3941A4C0" w14:textId="4F8994AF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proofErr w:type="spellStart"/>
      <w:proofErr w:type="gramStart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>unix</w:t>
      </w:r>
      <w:proofErr w:type="spellEnd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 3</w:t>
      </w:r>
      <w:proofErr w:type="gramEnd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[ ]         STREAM     CONNECTED     </w:t>
      </w:r>
      <w:r w:rsidRPr="00CC3358">
        <w:rPr>
          <w:rFonts w:ascii="Menlo Regular" w:hAnsi="Menlo Regular" w:cs="Menlo Regular"/>
          <w:b/>
          <w:bCs/>
          <w:color w:val="AC1F16"/>
          <w:sz w:val="18"/>
          <w:szCs w:val="18"/>
        </w:rPr>
        <w:t>280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58    </w:t>
      </w:r>
    </w:p>
    <w:p w14:paraId="265A219C" w14:textId="0D0305B6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[13:21:31]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cssmpi3h:</w:t>
      </w:r>
      <w:r w:rsidRPr="00CC335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CC335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ssh</w:t>
      </w:r>
      <w:proofErr w:type="spellEnd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 xml:space="preserve"> cssmpi4h</w:t>
      </w:r>
    </w:p>
    <w:p w14:paraId="6AC81890" w14:textId="7289F520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Last login: Mon </w:t>
      </w:r>
      <w:proofErr w:type="gramStart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>Nov  4</w:t>
      </w:r>
      <w:proofErr w:type="gramEnd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13:20:42 2019 from </w:t>
      </w:r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cssmpi4h.uwb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>.edu</w:t>
      </w:r>
    </w:p>
    <w:p w14:paraId="196343AD" w14:textId="41907A6F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[13:21:36]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cssmpi4h:</w:t>
      </w:r>
      <w:r w:rsidRPr="00CC3358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CC3358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CC3358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netstat | grep 280</w:t>
      </w:r>
    </w:p>
    <w:p w14:paraId="102804F7" w14:textId="77777777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proofErr w:type="spellStart"/>
      <w:proofErr w:type="gramStart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>unix</w:t>
      </w:r>
      <w:proofErr w:type="spellEnd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 2</w:t>
      </w:r>
      <w:proofErr w:type="gramEnd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[ ]         DGRAM                    </w:t>
      </w:r>
      <w:r w:rsidRPr="00CC3358">
        <w:rPr>
          <w:rFonts w:ascii="Menlo Regular" w:hAnsi="Menlo Regular" w:cs="Menlo Regular"/>
          <w:b/>
          <w:bCs/>
          <w:color w:val="AC1F16"/>
          <w:sz w:val="18"/>
          <w:szCs w:val="18"/>
        </w:rPr>
        <w:t>280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98    </w:t>
      </w:r>
    </w:p>
    <w:p w14:paraId="6A532549" w14:textId="77777777" w:rsidR="00CC3358" w:rsidRPr="00CC3358" w:rsidRDefault="00CC3358" w:rsidP="00CC3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proofErr w:type="spellStart"/>
      <w:proofErr w:type="gramStart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>unix</w:t>
      </w:r>
      <w:proofErr w:type="spellEnd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 3</w:t>
      </w:r>
      <w:proofErr w:type="gramEnd"/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[ ]         STREAM     CONNECTED     </w:t>
      </w:r>
      <w:r w:rsidRPr="00CC3358">
        <w:rPr>
          <w:rFonts w:ascii="Menlo Regular" w:hAnsi="Menlo Regular" w:cs="Menlo Regular"/>
          <w:b/>
          <w:bCs/>
          <w:color w:val="AC1F16"/>
          <w:sz w:val="18"/>
          <w:szCs w:val="18"/>
        </w:rPr>
        <w:t>280</w:t>
      </w:r>
      <w:r w:rsidRPr="00CC3358">
        <w:rPr>
          <w:rFonts w:ascii="Menlo Regular" w:hAnsi="Menlo Regular" w:cs="Menlo Regular"/>
          <w:b/>
          <w:color w:val="000000"/>
          <w:sz w:val="18"/>
          <w:szCs w:val="18"/>
        </w:rPr>
        <w:t xml:space="preserve">97    </w:t>
      </w:r>
    </w:p>
    <w:p w14:paraId="2790884B" w14:textId="47AEC473" w:rsidR="00377BA4" w:rsidRDefault="00377BA4" w:rsidP="00827A5A">
      <w:pPr>
        <w:pStyle w:val="ListParagraph"/>
        <w:numPr>
          <w:ilvl w:val="0"/>
          <w:numId w:val="9"/>
        </w:numPr>
      </w:pPr>
      <w:r>
        <w:t>Make sure no zombies are running:</w:t>
      </w:r>
    </w:p>
    <w:p w14:paraId="55C060DF" w14:textId="027C3A69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[13:23:06]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cssmpi1h:</w:t>
      </w:r>
      <w:r w:rsidRPr="00377BA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377BA4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377BA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ps</w:t>
      </w:r>
      <w:proofErr w:type="spellEnd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-u 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505135EF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 PID TTY          TIME CMD</w:t>
      </w:r>
    </w:p>
    <w:p w14:paraId="568EF361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gram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9530 ?</w:t>
      </w:r>
      <w:proofErr w:type="gramEnd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  00:00:00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sshd</w:t>
      </w:r>
      <w:proofErr w:type="spellEnd"/>
    </w:p>
    <w:p w14:paraId="451BBD1C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9531 pts/9    00:00:00 bash</w:t>
      </w:r>
    </w:p>
    <w:p w14:paraId="5432B216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10455 pts/9    00:00:00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ps</w:t>
      </w:r>
      <w:proofErr w:type="spellEnd"/>
    </w:p>
    <w:p w14:paraId="37E6EACE" w14:textId="49B60E35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[13:23:13]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cssmpi1h:</w:t>
      </w:r>
      <w:r w:rsidRPr="00377BA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/</w:t>
      </w:r>
      <w:proofErr w:type="spellStart"/>
      <w:r w:rsidRPr="00377BA4">
        <w:rPr>
          <w:rFonts w:ascii="Menlo Regular" w:hAnsi="Menlo Regular" w:cs="Menlo Regular"/>
          <w:b/>
          <w:bCs/>
          <w:color w:val="24A4B1"/>
          <w:sz w:val="18"/>
          <w:szCs w:val="18"/>
        </w:rPr>
        <w:t>tmp</w:t>
      </w:r>
      <w:proofErr w:type="spellEnd"/>
      <w:r w:rsidRPr="00377BA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 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ssh</w:t>
      </w:r>
      <w:proofErr w:type="spellEnd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 xml:space="preserve"> cssmpi2h</w:t>
      </w:r>
    </w:p>
    <w:p w14:paraId="30CAC17F" w14:textId="24517CDF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Last login: Mon </w:t>
      </w:r>
      <w:proofErr w:type="gram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Nov  4</w:t>
      </w:r>
      <w:proofErr w:type="gramEnd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13:21:14 2019 from </w:t>
      </w:r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cssmpi4h.uwb</w:t>
      </w: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.edu</w:t>
      </w:r>
    </w:p>
    <w:p w14:paraId="6D6DE4C0" w14:textId="4A8E5774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[13:23:17]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cssmpi2h:</w:t>
      </w:r>
      <w:r w:rsidRPr="00377BA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377BA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ps</w:t>
      </w:r>
      <w:proofErr w:type="spellEnd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-u 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2BED7BC2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 PID TTY          TIME CMD</w:t>
      </w:r>
    </w:p>
    <w:p w14:paraId="50B18B6E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proofErr w:type="gram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10601 ?</w:t>
      </w:r>
      <w:proofErr w:type="gramEnd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  00:00:00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sshd</w:t>
      </w:r>
      <w:proofErr w:type="spellEnd"/>
    </w:p>
    <w:p w14:paraId="463EDF84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10602 pts/8    00:00:00 bash</w:t>
      </w:r>
    </w:p>
    <w:p w14:paraId="75119BA6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10661 pts/8    00:00:00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ps</w:t>
      </w:r>
      <w:proofErr w:type="spellEnd"/>
    </w:p>
    <w:p w14:paraId="3F8D2132" w14:textId="67821D7B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[13:23:21]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cssmpi2h:</w:t>
      </w:r>
      <w:r w:rsidRPr="00377BA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377BA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ssh</w:t>
      </w:r>
      <w:proofErr w:type="spellEnd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 xml:space="preserve"> cssmpi3h</w:t>
      </w:r>
    </w:p>
    <w:p w14:paraId="243F589A" w14:textId="3F36708A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Last login: Mon </w:t>
      </w:r>
      <w:proofErr w:type="gram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Nov  4</w:t>
      </w:r>
      <w:proofErr w:type="gramEnd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13:21:24 2019 from </w:t>
      </w:r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cssmpi2h.uwb</w:t>
      </w: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.edu</w:t>
      </w:r>
    </w:p>
    <w:p w14:paraId="2D36D2D4" w14:textId="2DA12A1B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[13:23:24]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cssmpi3h:</w:t>
      </w:r>
      <w:r w:rsidRPr="00377BA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377BA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ps</w:t>
      </w:r>
      <w:proofErr w:type="spellEnd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-u 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2B42E26A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 PID TTY          TIME CMD</w:t>
      </w:r>
    </w:p>
    <w:p w14:paraId="3FF4B65A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proofErr w:type="gram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29852 ?</w:t>
      </w:r>
      <w:proofErr w:type="gramEnd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  00:00:00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sshd</w:t>
      </w:r>
      <w:proofErr w:type="spellEnd"/>
    </w:p>
    <w:p w14:paraId="2A047D3A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29853 pts/11   00:00:00 bash</w:t>
      </w:r>
    </w:p>
    <w:p w14:paraId="0944EE71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29912 pts/11   00:00:00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ps</w:t>
      </w:r>
      <w:proofErr w:type="spellEnd"/>
    </w:p>
    <w:p w14:paraId="347C2CC2" w14:textId="136469C4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[13:23:29]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cssmpi3h:</w:t>
      </w:r>
      <w:r w:rsidRPr="00377BA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377BA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ssh</w:t>
      </w:r>
      <w:proofErr w:type="spellEnd"/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 xml:space="preserve"> cssmpi4h</w:t>
      </w:r>
    </w:p>
    <w:p w14:paraId="1ACDE1CD" w14:textId="4FF83E3C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Last login: Mon </w:t>
      </w:r>
      <w:proofErr w:type="gram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Nov  4</w:t>
      </w:r>
      <w:proofErr w:type="gramEnd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13:21:35 2019 from </w:t>
      </w:r>
      <w:r w:rsidR="00AE4631">
        <w:rPr>
          <w:rFonts w:ascii="Menlo Regular" w:hAnsi="Menlo Regular" w:cs="Menlo Regular"/>
          <w:b/>
          <w:color w:val="000000"/>
          <w:sz w:val="18"/>
          <w:szCs w:val="18"/>
        </w:rPr>
        <w:t>cssmpi3h.uwb</w:t>
      </w: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.edu</w:t>
      </w:r>
    </w:p>
    <w:p w14:paraId="675C2859" w14:textId="7C8297A8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 xml:space="preserve">[13:23:35] </w:t>
      </w:r>
      <w:r w:rsidR="00D93506">
        <w:rPr>
          <w:rFonts w:ascii="Menlo Regular" w:hAnsi="Menlo Regular" w:cs="Menlo Regular"/>
          <w:b/>
          <w:bCs/>
          <w:color w:val="C005C1"/>
          <w:sz w:val="18"/>
          <w:szCs w:val="18"/>
        </w:rPr>
        <w:t>css534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@</w:t>
      </w:r>
      <w:r w:rsidR="00AE4631">
        <w:rPr>
          <w:rFonts w:ascii="Menlo Regular" w:hAnsi="Menlo Regular" w:cs="Menlo Regular"/>
          <w:b/>
          <w:bCs/>
          <w:color w:val="26AA16"/>
          <w:sz w:val="18"/>
          <w:szCs w:val="18"/>
        </w:rPr>
        <w:t>cssmpi4h:</w:t>
      </w:r>
      <w:r w:rsidRPr="00377BA4">
        <w:rPr>
          <w:rFonts w:ascii="Menlo Regular" w:hAnsi="Menlo Regular" w:cs="Menlo Regular"/>
          <w:b/>
          <w:bCs/>
          <w:color w:val="26AA16"/>
          <w:sz w:val="18"/>
          <w:szCs w:val="18"/>
        </w:rPr>
        <w:t xml:space="preserve"> </w:t>
      </w:r>
      <w:r w:rsidRPr="00377BA4">
        <w:rPr>
          <w:rFonts w:ascii="Menlo Regular" w:hAnsi="Menlo Regular" w:cs="Menlo Regular"/>
          <w:b/>
          <w:bCs/>
          <w:color w:val="24A4B1"/>
          <w:sz w:val="18"/>
          <w:szCs w:val="18"/>
        </w:rPr>
        <w:t xml:space="preserve">~ </w:t>
      </w:r>
      <w:r w:rsidRPr="00377BA4">
        <w:rPr>
          <w:rFonts w:ascii="Menlo Regular" w:hAnsi="Menlo Regular" w:cs="Menlo Regular"/>
          <w:b/>
          <w:bCs/>
          <w:color w:val="000000"/>
          <w:sz w:val="18"/>
          <w:szCs w:val="18"/>
        </w:rPr>
        <w:t>$</w:t>
      </w: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ps</w:t>
      </w:r>
      <w:proofErr w:type="spellEnd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-u </w:t>
      </w:r>
      <w:r w:rsidR="00D93506">
        <w:rPr>
          <w:rFonts w:ascii="Menlo Regular" w:hAnsi="Menlo Regular" w:cs="Menlo Regular"/>
          <w:b/>
          <w:color w:val="000000"/>
          <w:sz w:val="18"/>
          <w:szCs w:val="18"/>
        </w:rPr>
        <w:t>css534</w:t>
      </w:r>
    </w:p>
    <w:p w14:paraId="5584C4FC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 PID TTY          TIME CMD</w:t>
      </w:r>
    </w:p>
    <w:p w14:paraId="6185CB8A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proofErr w:type="gram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29684 ?</w:t>
      </w:r>
      <w:proofErr w:type="gramEnd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        00:00:00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sshd</w:t>
      </w:r>
      <w:proofErr w:type="spellEnd"/>
    </w:p>
    <w:p w14:paraId="64DE5EB9" w14:textId="77777777" w:rsidR="00377BA4" w:rsidRPr="00377BA4" w:rsidRDefault="00377BA4" w:rsidP="00377B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b/>
          <w:color w:val="000000"/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29685 pts/6    00:00:00 bash</w:t>
      </w:r>
    </w:p>
    <w:p w14:paraId="16B3463F" w14:textId="55A06DF9" w:rsidR="00377BA4" w:rsidRPr="00377BA4" w:rsidRDefault="00377BA4" w:rsidP="00377BA4">
      <w:pPr>
        <w:ind w:left="1440"/>
        <w:rPr>
          <w:sz w:val="18"/>
          <w:szCs w:val="18"/>
        </w:rPr>
      </w:pPr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 xml:space="preserve">29790 pts/6    00:00:00 </w:t>
      </w:r>
      <w:proofErr w:type="spellStart"/>
      <w:r w:rsidRPr="00377BA4">
        <w:rPr>
          <w:rFonts w:ascii="Menlo Regular" w:hAnsi="Menlo Regular" w:cs="Menlo Regular"/>
          <w:b/>
          <w:color w:val="000000"/>
          <w:sz w:val="18"/>
          <w:szCs w:val="18"/>
        </w:rPr>
        <w:t>ps</w:t>
      </w:r>
      <w:proofErr w:type="spellEnd"/>
    </w:p>
    <w:p w14:paraId="63820E36" w14:textId="38C312B8" w:rsidR="00827A5A" w:rsidRDefault="00827A5A" w:rsidP="00827A5A">
      <w:pPr>
        <w:pStyle w:val="ListParagraph"/>
        <w:numPr>
          <w:ilvl w:val="0"/>
          <w:numId w:val="9"/>
        </w:numPr>
      </w:pPr>
      <w:r>
        <w:t xml:space="preserve">Thereafter, restart your installation with a </w:t>
      </w:r>
      <w:proofErr w:type="spellStart"/>
      <w:r>
        <w:t>hadoop</w:t>
      </w:r>
      <w:proofErr w:type="spellEnd"/>
      <w:r>
        <w:t xml:space="preserve"> reformatting.</w:t>
      </w:r>
    </w:p>
    <w:p w14:paraId="7B64A268" w14:textId="77E4DA12" w:rsidR="00617FA8" w:rsidRDefault="00827A5A" w:rsidP="001720DF">
      <w:pPr>
        <w:ind w:left="40"/>
        <w:rPr>
          <w:rFonts w:ascii="Menlo Bold" w:hAnsi="Menlo Bold" w:cs="Menlo Bold"/>
          <w:sz w:val="18"/>
          <w:szCs w:val="18"/>
        </w:rPr>
      </w:pPr>
      <w:r>
        <w:tab/>
      </w:r>
      <w:r>
        <w:tab/>
      </w:r>
      <w:r w:rsidRPr="001720DF">
        <w:rPr>
          <w:rFonts w:ascii="Menlo Bold" w:hAnsi="Menlo Bold" w:cs="Menlo Bold"/>
          <w:sz w:val="18"/>
          <w:szCs w:val="18"/>
        </w:rPr>
        <w:t xml:space="preserve">cd </w:t>
      </w:r>
      <w:r>
        <w:rPr>
          <w:rFonts w:ascii="Menlo Bold" w:hAnsi="Menlo Bold" w:cs="Menlo Bold"/>
          <w:sz w:val="18"/>
          <w:szCs w:val="18"/>
        </w:rPr>
        <w:t>~/hadoop-0.20.2/</w:t>
      </w:r>
    </w:p>
    <w:p w14:paraId="218ECE44" w14:textId="4567C5BE" w:rsidR="00827A5A" w:rsidRDefault="00827A5A" w:rsidP="001720DF">
      <w:pPr>
        <w:ind w:left="40"/>
      </w:pPr>
      <w:r>
        <w:rPr>
          <w:rFonts w:ascii="Menlo Bold" w:hAnsi="Menlo Bold" w:cs="Menlo Bold"/>
          <w:sz w:val="18"/>
          <w:szCs w:val="18"/>
        </w:rPr>
        <w:tab/>
      </w:r>
      <w:r>
        <w:rPr>
          <w:rFonts w:ascii="Menlo Bold" w:hAnsi="Menlo Bold" w:cs="Menlo Bold"/>
          <w:sz w:val="18"/>
          <w:szCs w:val="18"/>
        </w:rPr>
        <w:tab/>
      </w:r>
      <w:proofErr w:type="gramStart"/>
      <w:r>
        <w:rPr>
          <w:rFonts w:ascii="Menlo Bold" w:hAnsi="Menlo Bold" w:cs="Menlo Bold"/>
          <w:sz w:val="18"/>
          <w:szCs w:val="18"/>
        </w:rPr>
        <w:t>./</w:t>
      </w:r>
      <w:proofErr w:type="gramEnd"/>
      <w:r>
        <w:rPr>
          <w:rFonts w:ascii="Menlo Bold" w:hAnsi="Menlo Bold" w:cs="Menlo Bold"/>
          <w:sz w:val="18"/>
          <w:szCs w:val="18"/>
        </w:rPr>
        <w:t>bin/</w:t>
      </w:r>
      <w:proofErr w:type="spellStart"/>
      <w:r>
        <w:rPr>
          <w:rFonts w:ascii="Menlo Bold" w:hAnsi="Menlo Bold" w:cs="Menlo Bold"/>
          <w:sz w:val="18"/>
          <w:szCs w:val="18"/>
        </w:rPr>
        <w:t>hadoop</w:t>
      </w:r>
      <w:proofErr w:type="spellEnd"/>
      <w:r>
        <w:rPr>
          <w:rFonts w:ascii="Menlo Bold" w:hAnsi="Menlo Bold" w:cs="Menlo Bold"/>
          <w:sz w:val="18"/>
          <w:szCs w:val="18"/>
        </w:rPr>
        <w:t xml:space="preserve"> </w:t>
      </w:r>
      <w:proofErr w:type="spellStart"/>
      <w:r>
        <w:rPr>
          <w:rFonts w:ascii="Menlo Bold" w:hAnsi="Menlo Bold" w:cs="Menlo Bold"/>
          <w:sz w:val="18"/>
          <w:szCs w:val="18"/>
        </w:rPr>
        <w:t>namenode</w:t>
      </w:r>
      <w:proofErr w:type="spellEnd"/>
      <w:r>
        <w:rPr>
          <w:rFonts w:ascii="Menlo Bold" w:hAnsi="Menlo Bold" w:cs="Menlo Bold"/>
          <w:sz w:val="18"/>
          <w:szCs w:val="18"/>
        </w:rPr>
        <w:t xml:space="preserve"> –format</w:t>
      </w:r>
    </w:p>
    <w:p w14:paraId="268180FF" w14:textId="4EBADD33" w:rsidR="00B2653E" w:rsidRDefault="00B2653E" w:rsidP="00B2653E">
      <w:pPr>
        <w:ind w:left="720"/>
      </w:pPr>
    </w:p>
    <w:p w14:paraId="777D738E" w14:textId="12C814A5" w:rsidR="003F6B07" w:rsidRDefault="003F6B07" w:rsidP="003F6B07">
      <w:r>
        <w:t>Note 3:</w:t>
      </w:r>
    </w:p>
    <w:p w14:paraId="20CCA8A7" w14:textId="7613C9FB" w:rsidR="003F6B07" w:rsidRDefault="003F6B07" w:rsidP="003F6B07">
      <w:r>
        <w:t>To check the status of Hadoop and MapReduce tasks, you can access their http servers: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4590"/>
      </w:tblGrid>
      <w:tr w:rsidR="003F6B07" w14:paraId="222F9C12" w14:textId="77777777" w:rsidTr="003F6B07">
        <w:tc>
          <w:tcPr>
            <w:tcW w:w="6030" w:type="dxa"/>
          </w:tcPr>
          <w:p w14:paraId="663335E0" w14:textId="776A5E86" w:rsidR="003F6B07" w:rsidRDefault="003F6B07" w:rsidP="003F6B07">
            <w:r>
              <w:t>Master node (assuming you are using cssmpi1h)</w:t>
            </w:r>
          </w:p>
          <w:p w14:paraId="6E2F20DE" w14:textId="77777777" w:rsidR="003F6B07" w:rsidRDefault="003F6B07" w:rsidP="003F6B07">
            <w:r>
              <w:t>HDFS name node</w:t>
            </w:r>
          </w:p>
          <w:p w14:paraId="78DA2E6F" w14:textId="01440EC9" w:rsidR="003F6B07" w:rsidRDefault="003F6B07" w:rsidP="003F6B07">
            <w:r>
              <w:t>MapReduce job tracker</w:t>
            </w:r>
          </w:p>
        </w:tc>
        <w:tc>
          <w:tcPr>
            <w:tcW w:w="4590" w:type="dxa"/>
          </w:tcPr>
          <w:p w14:paraId="049DA900" w14:textId="77777777" w:rsidR="003F6B07" w:rsidRDefault="003F6B07" w:rsidP="003F6B07"/>
          <w:p w14:paraId="1D3936FA" w14:textId="210CD6EB" w:rsidR="003F6B07" w:rsidRDefault="003F6B07" w:rsidP="003F6B07">
            <w:r w:rsidRPr="003F6B07">
              <w:t>http://cssmpi1h.uwb.edu:</w:t>
            </w:r>
            <w:r>
              <w:t>xxxx5</w:t>
            </w:r>
          </w:p>
          <w:p w14:paraId="65344B0A" w14:textId="2940FDE2" w:rsidR="003F6B07" w:rsidRDefault="003F6B07" w:rsidP="003F6B07">
            <w:r>
              <w:t>http://cssmpi1h.uwb.edu:xxxx7</w:t>
            </w:r>
          </w:p>
        </w:tc>
      </w:tr>
      <w:tr w:rsidR="003F6B07" w14:paraId="2643C7B3" w14:textId="77777777" w:rsidTr="003F6B07">
        <w:tc>
          <w:tcPr>
            <w:tcW w:w="6030" w:type="dxa"/>
          </w:tcPr>
          <w:p w14:paraId="7D804298" w14:textId="374F29F1" w:rsidR="003F6B07" w:rsidRDefault="003F6B07" w:rsidP="003F6B07">
            <w:r>
              <w:t>Slave nodes (assuming you are using cssmpi1h-4h)</w:t>
            </w:r>
          </w:p>
          <w:p w14:paraId="1783256D" w14:textId="2C4F3F23" w:rsidR="003F6B07" w:rsidRDefault="003F6B07" w:rsidP="003F6B07">
            <w:r>
              <w:t>MapReduce task tracker</w:t>
            </w:r>
          </w:p>
        </w:tc>
        <w:tc>
          <w:tcPr>
            <w:tcW w:w="4590" w:type="dxa"/>
          </w:tcPr>
          <w:p w14:paraId="6A5CC6A6" w14:textId="77777777" w:rsidR="003F6B07" w:rsidRDefault="003F6B07" w:rsidP="003F6B07"/>
          <w:p w14:paraId="1D3F73A2" w14:textId="0D8EC502" w:rsidR="003F6B07" w:rsidRDefault="003F6B07" w:rsidP="003F6B07">
            <w:r>
              <w:t>http://cssmpiNh.uwb.edu:xxxx8</w:t>
            </w:r>
          </w:p>
        </w:tc>
      </w:tr>
    </w:tbl>
    <w:p w14:paraId="703889E2" w14:textId="2E315471" w:rsidR="003F6B07" w:rsidRDefault="003F6B07" w:rsidP="003F6B07"/>
    <w:sectPr w:rsidR="003F6B07" w:rsidSect="00905C2A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Bold">
    <w:altName w:val="Menlo"/>
    <w:panose1 w:val="020B0709030604020204"/>
    <w:charset w:val="00"/>
    <w:family w:val="modern"/>
    <w:pitch w:val="fixed"/>
    <w:sig w:usb0="E60022FF" w:usb1="D000F1FB" w:usb2="00000028" w:usb3="00000000" w:csb0="000001D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5B6"/>
    <w:multiLevelType w:val="hybridMultilevel"/>
    <w:tmpl w:val="0CA0C8C4"/>
    <w:lvl w:ilvl="0" w:tplc="B404A7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4E0"/>
    <w:multiLevelType w:val="hybridMultilevel"/>
    <w:tmpl w:val="86CCA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6B10"/>
    <w:multiLevelType w:val="hybridMultilevel"/>
    <w:tmpl w:val="7CD22600"/>
    <w:lvl w:ilvl="0" w:tplc="C0E82A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B56E6"/>
    <w:multiLevelType w:val="hybridMultilevel"/>
    <w:tmpl w:val="6A883DC0"/>
    <w:lvl w:ilvl="0" w:tplc="BD562B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149E9"/>
    <w:multiLevelType w:val="hybridMultilevel"/>
    <w:tmpl w:val="A9361704"/>
    <w:lvl w:ilvl="0" w:tplc="B35C56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5150"/>
    <w:multiLevelType w:val="hybridMultilevel"/>
    <w:tmpl w:val="6E92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544DD"/>
    <w:multiLevelType w:val="hybridMultilevel"/>
    <w:tmpl w:val="445E576C"/>
    <w:lvl w:ilvl="0" w:tplc="C5447B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C6A12"/>
    <w:multiLevelType w:val="hybridMultilevel"/>
    <w:tmpl w:val="29EC899A"/>
    <w:lvl w:ilvl="0" w:tplc="84CAB0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4E2C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4092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7891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9887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CE7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45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1696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82D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E4E59"/>
    <w:multiLevelType w:val="hybridMultilevel"/>
    <w:tmpl w:val="CAF6C09C"/>
    <w:lvl w:ilvl="0" w:tplc="862236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B3F"/>
    <w:rsid w:val="00056C35"/>
    <w:rsid w:val="000917E7"/>
    <w:rsid w:val="00095824"/>
    <w:rsid w:val="00113E61"/>
    <w:rsid w:val="001666C0"/>
    <w:rsid w:val="001720DF"/>
    <w:rsid w:val="001A03C5"/>
    <w:rsid w:val="001A5014"/>
    <w:rsid w:val="001A572A"/>
    <w:rsid w:val="001C1E0E"/>
    <w:rsid w:val="001C7CE4"/>
    <w:rsid w:val="001D02C6"/>
    <w:rsid w:val="001E0925"/>
    <w:rsid w:val="002349EF"/>
    <w:rsid w:val="002531D6"/>
    <w:rsid w:val="003064D2"/>
    <w:rsid w:val="00313AB0"/>
    <w:rsid w:val="00355271"/>
    <w:rsid w:val="003561AC"/>
    <w:rsid w:val="0037554A"/>
    <w:rsid w:val="00377BA4"/>
    <w:rsid w:val="00395D97"/>
    <w:rsid w:val="003B24F7"/>
    <w:rsid w:val="003F6B07"/>
    <w:rsid w:val="00465BE8"/>
    <w:rsid w:val="00472593"/>
    <w:rsid w:val="004901A3"/>
    <w:rsid w:val="004929C6"/>
    <w:rsid w:val="004A110A"/>
    <w:rsid w:val="00503B5A"/>
    <w:rsid w:val="005B4BFA"/>
    <w:rsid w:val="005B6A6E"/>
    <w:rsid w:val="005E1F57"/>
    <w:rsid w:val="005E69B7"/>
    <w:rsid w:val="00612CE1"/>
    <w:rsid w:val="00614E6F"/>
    <w:rsid w:val="00617FA8"/>
    <w:rsid w:val="00642161"/>
    <w:rsid w:val="00646A50"/>
    <w:rsid w:val="006740ED"/>
    <w:rsid w:val="00682C21"/>
    <w:rsid w:val="00701982"/>
    <w:rsid w:val="00727A37"/>
    <w:rsid w:val="00742D54"/>
    <w:rsid w:val="00777235"/>
    <w:rsid w:val="007A1949"/>
    <w:rsid w:val="007A2E1D"/>
    <w:rsid w:val="007B2B3F"/>
    <w:rsid w:val="007F5013"/>
    <w:rsid w:val="00827A5A"/>
    <w:rsid w:val="00873164"/>
    <w:rsid w:val="00882B54"/>
    <w:rsid w:val="008A46F9"/>
    <w:rsid w:val="008F1F9D"/>
    <w:rsid w:val="00905C2A"/>
    <w:rsid w:val="00916532"/>
    <w:rsid w:val="00920DF0"/>
    <w:rsid w:val="00957422"/>
    <w:rsid w:val="00977F9B"/>
    <w:rsid w:val="0099656A"/>
    <w:rsid w:val="009F2512"/>
    <w:rsid w:val="00A10A22"/>
    <w:rsid w:val="00A12D42"/>
    <w:rsid w:val="00A403D3"/>
    <w:rsid w:val="00A47068"/>
    <w:rsid w:val="00AD42FD"/>
    <w:rsid w:val="00AD6E78"/>
    <w:rsid w:val="00AE4631"/>
    <w:rsid w:val="00AF603B"/>
    <w:rsid w:val="00B07651"/>
    <w:rsid w:val="00B2653E"/>
    <w:rsid w:val="00B4767E"/>
    <w:rsid w:val="00BD3CD8"/>
    <w:rsid w:val="00C20A44"/>
    <w:rsid w:val="00C236D8"/>
    <w:rsid w:val="00C37DE1"/>
    <w:rsid w:val="00CA40E9"/>
    <w:rsid w:val="00CB703E"/>
    <w:rsid w:val="00CC0092"/>
    <w:rsid w:val="00CC3283"/>
    <w:rsid w:val="00CC3358"/>
    <w:rsid w:val="00D44E87"/>
    <w:rsid w:val="00D9108C"/>
    <w:rsid w:val="00D93506"/>
    <w:rsid w:val="00D956FD"/>
    <w:rsid w:val="00DB7057"/>
    <w:rsid w:val="00DC0628"/>
    <w:rsid w:val="00DE7121"/>
    <w:rsid w:val="00DF1CE8"/>
    <w:rsid w:val="00E03254"/>
    <w:rsid w:val="00E14D55"/>
    <w:rsid w:val="00E35C9E"/>
    <w:rsid w:val="00F124FE"/>
    <w:rsid w:val="00F67243"/>
    <w:rsid w:val="00F73A8C"/>
    <w:rsid w:val="00FC1466"/>
    <w:rsid w:val="00FD0F19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1E370"/>
  <w15:docId w15:val="{189CC986-F552-A94A-A79B-0504BB08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03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F6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94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ukud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C:\Users\mfukuda\AppData\Roaming\Microsoft\Templates\Single spaced (blank).dotx</Template>
  <TotalTime>299</TotalTime>
  <Pages>6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Munehiro Fukuda</dc:creator>
  <cp:keywords/>
  <dc:description/>
  <cp:lastModifiedBy>Munehiro Fukuda</cp:lastModifiedBy>
  <cp:revision>69</cp:revision>
  <dcterms:created xsi:type="dcterms:W3CDTF">2015-02-10T03:02:00Z</dcterms:created>
  <dcterms:modified xsi:type="dcterms:W3CDTF">2022-10-26T18:11:00Z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